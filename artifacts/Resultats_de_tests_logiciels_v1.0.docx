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E2A60" w14:textId="77777777" w:rsidR="000D17D5" w:rsidRPr="00174AFC" w:rsidRDefault="000D17D5">
      <w:pPr>
        <w:pStyle w:val="Project"/>
        <w:rPr>
          <w:lang w:val="fr-CA"/>
        </w:rPr>
      </w:pPr>
    </w:p>
    <w:p w14:paraId="0C0C8E74" w14:textId="77777777" w:rsidR="000D17D5" w:rsidRPr="00174AFC" w:rsidRDefault="000D17D5">
      <w:pPr>
        <w:pStyle w:val="Project"/>
        <w:rPr>
          <w:lang w:val="fr-CA"/>
        </w:rPr>
      </w:pPr>
    </w:p>
    <w:p w14:paraId="58C1A8FE" w14:textId="77777777" w:rsidR="000B3729" w:rsidRPr="00174AFC" w:rsidRDefault="000B3729">
      <w:pPr>
        <w:pStyle w:val="Project"/>
        <w:rPr>
          <w:lang w:val="fr-CA"/>
        </w:rPr>
      </w:pPr>
    </w:p>
    <w:p w14:paraId="187D0299" w14:textId="77777777" w:rsidR="000D17D5" w:rsidRPr="00174AFC" w:rsidRDefault="000D17D5">
      <w:pPr>
        <w:pStyle w:val="Project"/>
        <w:rPr>
          <w:lang w:val="fr-CA"/>
        </w:rPr>
      </w:pPr>
    </w:p>
    <w:p w14:paraId="0ED977C2" w14:textId="77777777" w:rsidR="000D17D5" w:rsidRPr="00174AFC" w:rsidRDefault="000D17D5">
      <w:pPr>
        <w:pStyle w:val="Project"/>
        <w:rPr>
          <w:lang w:val="fr-CA"/>
        </w:rPr>
      </w:pPr>
    </w:p>
    <w:sdt>
      <w:sdtPr>
        <w:rPr>
          <w:lang w:val="fr-CA"/>
        </w:rPr>
        <w:alias w:val="Objet "/>
        <w:id w:val="136566271"/>
        <w:placeholder>
          <w:docPart w:val="E23B29B8D0A7409495AF2C5883FDCDB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47D40E97" w14:textId="189974C3" w:rsidR="00A94679" w:rsidRPr="00174AFC" w:rsidRDefault="00174AFC">
          <w:pPr>
            <w:pStyle w:val="Project"/>
            <w:rPr>
              <w:lang w:val="fr-CA"/>
            </w:rPr>
          </w:pPr>
          <w:r w:rsidRPr="00174AFC">
            <w:rPr>
              <w:lang w:val="fr-CA"/>
            </w:rPr>
            <w:t>Fais-moi un dessin</w:t>
          </w:r>
        </w:p>
      </w:sdtContent>
    </w:sdt>
    <w:sdt>
      <w:sdtPr>
        <w:rPr>
          <w:lang w:val="fr-CA"/>
        </w:rPr>
        <w:alias w:val="Titre "/>
        <w:id w:val="136566272"/>
        <w:placeholder>
          <w:docPart w:val="75B6E86B2F724FBAAF75B564CEBF45C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2D408AC7" w14:textId="77777777" w:rsidR="00A94679" w:rsidRPr="00174AFC" w:rsidRDefault="002F4EA8">
          <w:pPr>
            <w:pStyle w:val="Title"/>
            <w:jc w:val="right"/>
            <w:rPr>
              <w:lang w:val="fr-CA"/>
            </w:rPr>
          </w:pPr>
          <w:r w:rsidRPr="00174AFC">
            <w:rPr>
              <w:lang w:val="fr-CA"/>
            </w:rPr>
            <w:t>Résultats de tests logiciels</w:t>
          </w:r>
        </w:p>
      </w:sdtContent>
    </w:sdt>
    <w:p w14:paraId="2018B88E" w14:textId="77777777" w:rsidR="00A94679" w:rsidRPr="00174AFC" w:rsidRDefault="00A94679">
      <w:pPr>
        <w:rPr>
          <w:lang w:val="fr-CA"/>
        </w:rPr>
      </w:pPr>
    </w:p>
    <w:p w14:paraId="6F6CE544" w14:textId="77777777" w:rsidR="00A94679" w:rsidRPr="00174AFC" w:rsidRDefault="002F4EA8">
      <w:pPr>
        <w:pStyle w:val="Title"/>
        <w:jc w:val="right"/>
        <w:rPr>
          <w:sz w:val="28"/>
          <w:lang w:val="fr-CA"/>
        </w:rPr>
      </w:pPr>
      <w:r w:rsidRPr="00174AFC">
        <w:rPr>
          <w:sz w:val="28"/>
          <w:lang w:val="fr-CA"/>
        </w:rPr>
        <w:t xml:space="preserve">Version </w:t>
      </w:r>
      <w:sdt>
        <w:sdtPr>
          <w:rPr>
            <w:sz w:val="28"/>
            <w:lang w:val="fr-CA"/>
          </w:rPr>
          <w:alias w:val="État "/>
          <w:id w:val="136566273"/>
          <w:placeholder>
            <w:docPart w:val="665AB4DC53214B8A83352F77CCE5F0C6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Pr="00174AFC">
            <w:rPr>
              <w:sz w:val="28"/>
              <w:lang w:val="fr-CA"/>
            </w:rPr>
            <w:t>1.0</w:t>
          </w:r>
        </w:sdtContent>
      </w:sdt>
    </w:p>
    <w:p w14:paraId="3FA45F0F" w14:textId="77777777" w:rsidR="00A94679" w:rsidRPr="00174AFC" w:rsidRDefault="00A94679">
      <w:pPr>
        <w:pStyle w:val="Title"/>
        <w:rPr>
          <w:sz w:val="28"/>
          <w:lang w:val="fr-CA"/>
        </w:rPr>
      </w:pPr>
    </w:p>
    <w:p w14:paraId="1FDF97F2" w14:textId="77777777" w:rsidR="00507171" w:rsidRPr="00174AFC" w:rsidRDefault="00507171" w:rsidP="00507171">
      <w:pPr>
        <w:rPr>
          <w:lang w:val="fr-CA"/>
        </w:rPr>
      </w:pPr>
    </w:p>
    <w:p w14:paraId="5FD4DC0E" w14:textId="77777777" w:rsidR="00507171" w:rsidRPr="00174AFC" w:rsidRDefault="00507171" w:rsidP="00507171">
      <w:pPr>
        <w:rPr>
          <w:lang w:val="fr-CA"/>
        </w:rPr>
      </w:pPr>
    </w:p>
    <w:p w14:paraId="040AE752" w14:textId="77777777" w:rsidR="00507171" w:rsidRPr="00174AFC" w:rsidRDefault="00507171" w:rsidP="00507171">
      <w:pPr>
        <w:rPr>
          <w:lang w:val="fr-CA"/>
        </w:rPr>
      </w:pPr>
    </w:p>
    <w:p w14:paraId="3158ED49" w14:textId="77777777" w:rsidR="00507171" w:rsidRPr="00174AFC" w:rsidRDefault="00507171" w:rsidP="00507171">
      <w:pPr>
        <w:rPr>
          <w:lang w:val="fr-CA"/>
        </w:rPr>
      </w:pPr>
    </w:p>
    <w:p w14:paraId="3B93E1B6" w14:textId="77777777" w:rsidR="00507171" w:rsidRPr="00174AFC" w:rsidRDefault="00507171" w:rsidP="00507171">
      <w:pPr>
        <w:rPr>
          <w:lang w:val="fr-CA"/>
        </w:rPr>
      </w:pPr>
    </w:p>
    <w:p w14:paraId="3346D4F1" w14:textId="77777777" w:rsidR="00A94679" w:rsidRPr="00174AFC" w:rsidRDefault="00A94679">
      <w:pPr>
        <w:jc w:val="right"/>
        <w:rPr>
          <w:lang w:val="fr-CA"/>
        </w:rPr>
      </w:pPr>
    </w:p>
    <w:p w14:paraId="3F63E284" w14:textId="77777777" w:rsidR="00A94679" w:rsidRPr="00174AFC" w:rsidRDefault="00A94679" w:rsidP="00A351E7">
      <w:pPr>
        <w:pStyle w:val="InfoBlue"/>
        <w:rPr>
          <w:lang w:val="fr-CA"/>
        </w:rPr>
      </w:pPr>
      <w:r w:rsidRPr="00174AFC">
        <w:rPr>
          <w:lang w:val="fr-CA"/>
        </w:rPr>
        <w:t xml:space="preserve"> </w:t>
      </w:r>
    </w:p>
    <w:p w14:paraId="6BCE40E9" w14:textId="77777777" w:rsidR="00A94679" w:rsidRPr="00174AFC" w:rsidRDefault="00A94679" w:rsidP="00A351E7">
      <w:pPr>
        <w:pStyle w:val="InfoBlue"/>
        <w:rPr>
          <w:lang w:val="fr-CA"/>
        </w:rPr>
        <w:sectPr w:rsidR="00A94679" w:rsidRPr="00174AFC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29D29A5" w14:textId="41EC07CA" w:rsidR="000D17D5" w:rsidRPr="00174AFC" w:rsidRDefault="000D17D5" w:rsidP="000D17D5">
      <w:pPr>
        <w:pStyle w:val="Title"/>
        <w:rPr>
          <w:lang w:val="fr-CA"/>
        </w:rPr>
      </w:pPr>
      <w:r w:rsidRPr="00174AFC">
        <w:rPr>
          <w:lang w:val="fr-CA"/>
        </w:rPr>
        <w:lastRenderedPageBreak/>
        <w:t xml:space="preserve">Historique des </w:t>
      </w:r>
      <w:r w:rsidR="00174AFC" w:rsidRPr="00174AFC">
        <w:rPr>
          <w:lang w:val="fr-CA"/>
        </w:rPr>
        <w:t>révisions</w:t>
      </w:r>
    </w:p>
    <w:p w14:paraId="17C07329" w14:textId="77777777" w:rsidR="0082608D" w:rsidRPr="00174AFC" w:rsidRDefault="0082608D" w:rsidP="0082608D">
      <w:pPr>
        <w:rPr>
          <w:lang w:val="fr-CA"/>
        </w:rPr>
      </w:pPr>
    </w:p>
    <w:tbl>
      <w:tblPr>
        <w:tblW w:w="96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27"/>
        <w:gridCol w:w="983"/>
        <w:gridCol w:w="5128"/>
        <w:gridCol w:w="2268"/>
      </w:tblGrid>
      <w:tr w:rsidR="0082608D" w:rsidRPr="00174AFC" w14:paraId="4C0036D3" w14:textId="77777777" w:rsidTr="00943697">
        <w:tc>
          <w:tcPr>
            <w:tcW w:w="1227" w:type="dxa"/>
          </w:tcPr>
          <w:p w14:paraId="4D0EA4C4" w14:textId="77777777" w:rsidR="0082608D" w:rsidRPr="00174AFC" w:rsidRDefault="0082608D" w:rsidP="00943697">
            <w:pPr>
              <w:pStyle w:val="Tabletext"/>
              <w:jc w:val="center"/>
              <w:rPr>
                <w:b/>
                <w:lang w:val="fr-CA"/>
              </w:rPr>
            </w:pPr>
            <w:r w:rsidRPr="00174AFC">
              <w:rPr>
                <w:b/>
                <w:lang w:val="fr-CA"/>
              </w:rPr>
              <w:t>Date</w:t>
            </w:r>
          </w:p>
        </w:tc>
        <w:tc>
          <w:tcPr>
            <w:tcW w:w="983" w:type="dxa"/>
          </w:tcPr>
          <w:p w14:paraId="45D3C7DF" w14:textId="77777777" w:rsidR="0082608D" w:rsidRPr="00174AFC" w:rsidRDefault="0082608D" w:rsidP="00943697">
            <w:pPr>
              <w:pStyle w:val="Tabletext"/>
              <w:jc w:val="center"/>
              <w:rPr>
                <w:b/>
                <w:lang w:val="fr-CA"/>
              </w:rPr>
            </w:pPr>
            <w:r w:rsidRPr="00174AFC">
              <w:rPr>
                <w:b/>
                <w:lang w:val="fr-CA"/>
              </w:rPr>
              <w:t>Version</w:t>
            </w:r>
          </w:p>
        </w:tc>
        <w:tc>
          <w:tcPr>
            <w:tcW w:w="5128" w:type="dxa"/>
          </w:tcPr>
          <w:p w14:paraId="68A79997" w14:textId="77777777" w:rsidR="0082608D" w:rsidRPr="00174AFC" w:rsidRDefault="0082608D" w:rsidP="00943697">
            <w:pPr>
              <w:pStyle w:val="Tabletext"/>
              <w:jc w:val="center"/>
              <w:rPr>
                <w:b/>
                <w:lang w:val="fr-CA"/>
              </w:rPr>
            </w:pPr>
            <w:r w:rsidRPr="00174AFC">
              <w:rPr>
                <w:b/>
                <w:lang w:val="fr-CA"/>
              </w:rPr>
              <w:t>Description</w:t>
            </w:r>
          </w:p>
        </w:tc>
        <w:tc>
          <w:tcPr>
            <w:tcW w:w="2268" w:type="dxa"/>
          </w:tcPr>
          <w:p w14:paraId="00BC1F0F" w14:textId="77777777" w:rsidR="0082608D" w:rsidRPr="00174AFC" w:rsidRDefault="0082608D" w:rsidP="00943697">
            <w:pPr>
              <w:pStyle w:val="Tabletext"/>
              <w:jc w:val="center"/>
              <w:rPr>
                <w:b/>
                <w:lang w:val="fr-CA"/>
              </w:rPr>
            </w:pPr>
            <w:r w:rsidRPr="00174AFC">
              <w:rPr>
                <w:b/>
                <w:lang w:val="fr-CA"/>
              </w:rPr>
              <w:t>Auteur</w:t>
            </w:r>
          </w:p>
        </w:tc>
      </w:tr>
      <w:tr w:rsidR="0082608D" w:rsidRPr="00174AFC" w14:paraId="12A4FF52" w14:textId="77777777" w:rsidTr="00943697">
        <w:tc>
          <w:tcPr>
            <w:tcW w:w="1227" w:type="dxa"/>
          </w:tcPr>
          <w:p w14:paraId="3F441538" w14:textId="54B1E79C" w:rsidR="0082608D" w:rsidRPr="00174AFC" w:rsidRDefault="00174AFC" w:rsidP="00943697">
            <w:pPr>
              <w:pStyle w:val="Tabletext"/>
              <w:jc w:val="center"/>
              <w:rPr>
                <w:lang w:val="fr-CA"/>
              </w:rPr>
            </w:pPr>
            <w:r w:rsidRPr="00174AFC">
              <w:rPr>
                <w:lang w:val="fr-CA"/>
              </w:rPr>
              <w:t>2019-11-24</w:t>
            </w:r>
          </w:p>
        </w:tc>
        <w:tc>
          <w:tcPr>
            <w:tcW w:w="983" w:type="dxa"/>
          </w:tcPr>
          <w:p w14:paraId="31EEDF1C" w14:textId="6267FCBA" w:rsidR="0082608D" w:rsidRPr="00174AFC" w:rsidRDefault="00174AFC" w:rsidP="00943697">
            <w:pPr>
              <w:pStyle w:val="Tabletext"/>
              <w:jc w:val="center"/>
              <w:rPr>
                <w:lang w:val="fr-CA"/>
              </w:rPr>
            </w:pPr>
            <w:r w:rsidRPr="00174AFC">
              <w:rPr>
                <w:lang w:val="fr-CA"/>
              </w:rPr>
              <w:t>1.0</w:t>
            </w:r>
          </w:p>
        </w:tc>
        <w:tc>
          <w:tcPr>
            <w:tcW w:w="5128" w:type="dxa"/>
          </w:tcPr>
          <w:p w14:paraId="33F1FFE0" w14:textId="6471EF4C" w:rsidR="0082608D" w:rsidRPr="00174AFC" w:rsidRDefault="00174AFC" w:rsidP="00943697">
            <w:pPr>
              <w:pStyle w:val="Tabletext"/>
              <w:rPr>
                <w:lang w:val="fr-CA"/>
              </w:rPr>
            </w:pPr>
            <w:r w:rsidRPr="00174AFC">
              <w:rPr>
                <w:lang w:val="fr-CA"/>
              </w:rPr>
              <w:t>Première rédaction des résultats de test</w:t>
            </w:r>
          </w:p>
        </w:tc>
        <w:tc>
          <w:tcPr>
            <w:tcW w:w="2268" w:type="dxa"/>
          </w:tcPr>
          <w:p w14:paraId="65F211E2" w14:textId="4C707002" w:rsidR="0082608D" w:rsidRPr="00174AFC" w:rsidRDefault="00174AFC" w:rsidP="00943697">
            <w:pPr>
              <w:pStyle w:val="Tabletext"/>
              <w:jc w:val="center"/>
              <w:rPr>
                <w:lang w:val="fr-CA"/>
              </w:rPr>
            </w:pPr>
            <w:r w:rsidRPr="00174AFC">
              <w:rPr>
                <w:lang w:val="fr-CA"/>
              </w:rPr>
              <w:t>Équipe 6</w:t>
            </w:r>
          </w:p>
        </w:tc>
      </w:tr>
      <w:tr w:rsidR="0082608D" w:rsidRPr="00174AFC" w14:paraId="118EE330" w14:textId="77777777" w:rsidTr="00943697">
        <w:tc>
          <w:tcPr>
            <w:tcW w:w="1227" w:type="dxa"/>
          </w:tcPr>
          <w:p w14:paraId="5EE395B3" w14:textId="77777777" w:rsidR="0082608D" w:rsidRPr="00174AFC" w:rsidRDefault="0082608D" w:rsidP="00943697">
            <w:pPr>
              <w:pStyle w:val="Tabletext"/>
              <w:jc w:val="center"/>
              <w:rPr>
                <w:lang w:val="fr-CA"/>
              </w:rPr>
            </w:pPr>
          </w:p>
        </w:tc>
        <w:tc>
          <w:tcPr>
            <w:tcW w:w="983" w:type="dxa"/>
          </w:tcPr>
          <w:p w14:paraId="5BF2D49C" w14:textId="77777777" w:rsidR="0082608D" w:rsidRPr="00174AFC" w:rsidRDefault="0082608D" w:rsidP="00943697">
            <w:pPr>
              <w:pStyle w:val="Tabletext"/>
              <w:jc w:val="center"/>
              <w:rPr>
                <w:lang w:val="fr-CA"/>
              </w:rPr>
            </w:pPr>
          </w:p>
        </w:tc>
        <w:tc>
          <w:tcPr>
            <w:tcW w:w="5128" w:type="dxa"/>
          </w:tcPr>
          <w:p w14:paraId="0DD343AF" w14:textId="77777777" w:rsidR="0082608D" w:rsidRPr="00174AFC" w:rsidRDefault="0082608D" w:rsidP="00943697">
            <w:pPr>
              <w:pStyle w:val="Tabletext"/>
              <w:rPr>
                <w:lang w:val="fr-CA"/>
              </w:rPr>
            </w:pPr>
          </w:p>
        </w:tc>
        <w:tc>
          <w:tcPr>
            <w:tcW w:w="2268" w:type="dxa"/>
          </w:tcPr>
          <w:p w14:paraId="7CD85056" w14:textId="77777777" w:rsidR="0082608D" w:rsidRPr="00174AFC" w:rsidRDefault="0082608D" w:rsidP="00943697">
            <w:pPr>
              <w:pStyle w:val="Tabletext"/>
              <w:jc w:val="center"/>
              <w:rPr>
                <w:lang w:val="fr-CA"/>
              </w:rPr>
            </w:pPr>
          </w:p>
        </w:tc>
      </w:tr>
      <w:tr w:rsidR="0082608D" w:rsidRPr="00174AFC" w14:paraId="318A0596" w14:textId="77777777" w:rsidTr="00943697">
        <w:tc>
          <w:tcPr>
            <w:tcW w:w="1227" w:type="dxa"/>
          </w:tcPr>
          <w:p w14:paraId="31AE6A4D" w14:textId="77777777" w:rsidR="0082608D" w:rsidRPr="00174AFC" w:rsidRDefault="0082608D" w:rsidP="00943697">
            <w:pPr>
              <w:pStyle w:val="Tabletext"/>
              <w:jc w:val="center"/>
              <w:rPr>
                <w:lang w:val="fr-CA"/>
              </w:rPr>
            </w:pPr>
          </w:p>
        </w:tc>
        <w:tc>
          <w:tcPr>
            <w:tcW w:w="983" w:type="dxa"/>
          </w:tcPr>
          <w:p w14:paraId="0B30D8DA" w14:textId="77777777" w:rsidR="0082608D" w:rsidRPr="00174AFC" w:rsidRDefault="0082608D" w:rsidP="00943697">
            <w:pPr>
              <w:pStyle w:val="Tabletext"/>
              <w:jc w:val="center"/>
              <w:rPr>
                <w:lang w:val="fr-CA"/>
              </w:rPr>
            </w:pPr>
          </w:p>
        </w:tc>
        <w:tc>
          <w:tcPr>
            <w:tcW w:w="5128" w:type="dxa"/>
          </w:tcPr>
          <w:p w14:paraId="6BFBE49B" w14:textId="77777777" w:rsidR="0082608D" w:rsidRPr="00174AFC" w:rsidRDefault="0082608D" w:rsidP="00943697">
            <w:pPr>
              <w:pStyle w:val="Tabletext"/>
              <w:rPr>
                <w:lang w:val="fr-CA"/>
              </w:rPr>
            </w:pPr>
          </w:p>
        </w:tc>
        <w:tc>
          <w:tcPr>
            <w:tcW w:w="2268" w:type="dxa"/>
          </w:tcPr>
          <w:p w14:paraId="397DFE1A" w14:textId="77777777" w:rsidR="0082608D" w:rsidRPr="00174AFC" w:rsidRDefault="0082608D" w:rsidP="00943697">
            <w:pPr>
              <w:pStyle w:val="Tabletext"/>
              <w:jc w:val="center"/>
              <w:rPr>
                <w:lang w:val="fr-CA"/>
              </w:rPr>
            </w:pPr>
          </w:p>
        </w:tc>
      </w:tr>
      <w:tr w:rsidR="0082608D" w:rsidRPr="00174AFC" w14:paraId="583B8149" w14:textId="77777777" w:rsidTr="00943697">
        <w:tc>
          <w:tcPr>
            <w:tcW w:w="1227" w:type="dxa"/>
          </w:tcPr>
          <w:p w14:paraId="170512AD" w14:textId="77777777" w:rsidR="0082608D" w:rsidRPr="00174AFC" w:rsidRDefault="0082608D" w:rsidP="00943697">
            <w:pPr>
              <w:pStyle w:val="Tabletext"/>
              <w:jc w:val="center"/>
              <w:rPr>
                <w:lang w:val="fr-CA"/>
              </w:rPr>
            </w:pPr>
          </w:p>
        </w:tc>
        <w:tc>
          <w:tcPr>
            <w:tcW w:w="983" w:type="dxa"/>
          </w:tcPr>
          <w:p w14:paraId="38AA3FC1" w14:textId="77777777" w:rsidR="0082608D" w:rsidRPr="00174AFC" w:rsidRDefault="0082608D" w:rsidP="00943697">
            <w:pPr>
              <w:pStyle w:val="Tabletext"/>
              <w:jc w:val="center"/>
              <w:rPr>
                <w:lang w:val="fr-CA"/>
              </w:rPr>
            </w:pPr>
          </w:p>
        </w:tc>
        <w:tc>
          <w:tcPr>
            <w:tcW w:w="5128" w:type="dxa"/>
          </w:tcPr>
          <w:p w14:paraId="765C9ED6" w14:textId="77777777" w:rsidR="0082608D" w:rsidRPr="00174AFC" w:rsidRDefault="0082608D" w:rsidP="00943697">
            <w:pPr>
              <w:pStyle w:val="Tabletext"/>
              <w:rPr>
                <w:lang w:val="fr-CA"/>
              </w:rPr>
            </w:pPr>
          </w:p>
        </w:tc>
        <w:tc>
          <w:tcPr>
            <w:tcW w:w="2268" w:type="dxa"/>
          </w:tcPr>
          <w:p w14:paraId="5A465BC5" w14:textId="77777777" w:rsidR="0082608D" w:rsidRPr="00174AFC" w:rsidRDefault="0082608D" w:rsidP="00943697">
            <w:pPr>
              <w:pStyle w:val="Tabletext"/>
              <w:jc w:val="center"/>
              <w:rPr>
                <w:lang w:val="fr-CA"/>
              </w:rPr>
            </w:pPr>
          </w:p>
        </w:tc>
      </w:tr>
      <w:tr w:rsidR="0082608D" w:rsidRPr="00174AFC" w14:paraId="5718B178" w14:textId="77777777" w:rsidTr="00943697">
        <w:tc>
          <w:tcPr>
            <w:tcW w:w="1227" w:type="dxa"/>
          </w:tcPr>
          <w:p w14:paraId="7DDBBCDC" w14:textId="77777777" w:rsidR="0082608D" w:rsidRPr="00174AFC" w:rsidRDefault="0082608D" w:rsidP="00943697">
            <w:pPr>
              <w:pStyle w:val="Tabletext"/>
              <w:jc w:val="center"/>
              <w:rPr>
                <w:lang w:val="fr-CA"/>
              </w:rPr>
            </w:pPr>
          </w:p>
        </w:tc>
        <w:tc>
          <w:tcPr>
            <w:tcW w:w="983" w:type="dxa"/>
          </w:tcPr>
          <w:p w14:paraId="71E940F9" w14:textId="77777777" w:rsidR="0082608D" w:rsidRPr="00174AFC" w:rsidRDefault="0082608D" w:rsidP="00943697">
            <w:pPr>
              <w:pStyle w:val="Tabletext"/>
              <w:jc w:val="center"/>
              <w:rPr>
                <w:lang w:val="fr-CA"/>
              </w:rPr>
            </w:pPr>
          </w:p>
        </w:tc>
        <w:tc>
          <w:tcPr>
            <w:tcW w:w="5128" w:type="dxa"/>
          </w:tcPr>
          <w:p w14:paraId="1C6E96CE" w14:textId="77777777" w:rsidR="0082608D" w:rsidRPr="00174AFC" w:rsidRDefault="0082608D" w:rsidP="00943697">
            <w:pPr>
              <w:pStyle w:val="Tabletext"/>
              <w:rPr>
                <w:lang w:val="fr-CA"/>
              </w:rPr>
            </w:pPr>
          </w:p>
        </w:tc>
        <w:tc>
          <w:tcPr>
            <w:tcW w:w="2268" w:type="dxa"/>
          </w:tcPr>
          <w:p w14:paraId="599C2A89" w14:textId="77777777" w:rsidR="0082608D" w:rsidRPr="00174AFC" w:rsidRDefault="0082608D" w:rsidP="00943697">
            <w:pPr>
              <w:pStyle w:val="Tabletext"/>
              <w:jc w:val="center"/>
              <w:rPr>
                <w:lang w:val="fr-CA"/>
              </w:rPr>
            </w:pPr>
          </w:p>
        </w:tc>
      </w:tr>
    </w:tbl>
    <w:p w14:paraId="1BD9146E" w14:textId="77777777" w:rsidR="00174AFC" w:rsidRPr="00174AFC" w:rsidRDefault="00174AFC" w:rsidP="000B3729">
      <w:pPr>
        <w:pStyle w:val="Title"/>
        <w:rPr>
          <w:lang w:val="fr-CA"/>
        </w:rPr>
      </w:pPr>
    </w:p>
    <w:p w14:paraId="56DAE1E0" w14:textId="77777777" w:rsidR="00174AFC" w:rsidRPr="00174AFC" w:rsidRDefault="00174AFC" w:rsidP="00174AFC">
      <w:pPr>
        <w:rPr>
          <w:lang w:val="fr-CA"/>
        </w:rPr>
      </w:pPr>
    </w:p>
    <w:p w14:paraId="0A387BB9" w14:textId="77777777" w:rsidR="00174AFC" w:rsidRPr="00174AFC" w:rsidRDefault="00174AFC" w:rsidP="00174AFC">
      <w:pPr>
        <w:rPr>
          <w:lang w:val="fr-CA"/>
        </w:rPr>
      </w:pPr>
    </w:p>
    <w:p w14:paraId="75C9A878" w14:textId="77777777" w:rsidR="00174AFC" w:rsidRPr="00174AFC" w:rsidRDefault="00174AFC" w:rsidP="000B3729">
      <w:pPr>
        <w:pStyle w:val="Title"/>
        <w:rPr>
          <w:lang w:val="fr-CA"/>
        </w:rPr>
      </w:pPr>
    </w:p>
    <w:p w14:paraId="695D316B" w14:textId="33EF1371" w:rsidR="000B3729" w:rsidRPr="00174AFC" w:rsidRDefault="00A94679" w:rsidP="000B3729">
      <w:pPr>
        <w:pStyle w:val="Title"/>
        <w:rPr>
          <w:lang w:val="fr-CA"/>
        </w:rPr>
      </w:pPr>
      <w:r w:rsidRPr="00174AFC">
        <w:rPr>
          <w:lang w:val="fr-CA"/>
        </w:rPr>
        <w:br w:type="page"/>
      </w:r>
      <w:r w:rsidR="000B3729" w:rsidRPr="00174AFC">
        <w:rPr>
          <w:lang w:val="fr-CA"/>
        </w:rPr>
        <w:lastRenderedPageBreak/>
        <w:t>Table des matières</w:t>
      </w:r>
    </w:p>
    <w:p w14:paraId="51014852" w14:textId="77777777" w:rsidR="00C721FC" w:rsidRPr="00174AFC" w:rsidRDefault="00C721FC" w:rsidP="00C721FC">
      <w:pPr>
        <w:rPr>
          <w:lang w:val="fr-CA"/>
        </w:rPr>
      </w:pPr>
    </w:p>
    <w:p w14:paraId="3940561E" w14:textId="77777777" w:rsidR="00E45EEE" w:rsidRPr="00174AFC" w:rsidRDefault="005072C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174AFC">
        <w:rPr>
          <w:lang w:val="fr-CA"/>
        </w:rPr>
        <w:fldChar w:fldCharType="begin"/>
      </w:r>
      <w:r w:rsidR="00A94679" w:rsidRPr="00174AFC">
        <w:rPr>
          <w:lang w:val="fr-CA"/>
        </w:rPr>
        <w:instrText xml:space="preserve"> TOC \o "1-3" </w:instrText>
      </w:r>
      <w:r w:rsidRPr="00174AFC">
        <w:rPr>
          <w:lang w:val="fr-CA"/>
        </w:rPr>
        <w:fldChar w:fldCharType="separate"/>
      </w:r>
      <w:r w:rsidR="00E45EEE" w:rsidRPr="00174AFC">
        <w:rPr>
          <w:noProof/>
          <w:lang w:val="fr-CA"/>
        </w:rPr>
        <w:t>1.</w:t>
      </w:r>
      <w:r w:rsidR="00E45EEE" w:rsidRPr="00174AFC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="00E45EEE" w:rsidRPr="00174AFC">
        <w:rPr>
          <w:noProof/>
          <w:lang w:val="fr-CA"/>
        </w:rPr>
        <w:t>Introduction</w:t>
      </w:r>
      <w:r w:rsidR="00E45EEE" w:rsidRPr="00174AFC">
        <w:rPr>
          <w:noProof/>
          <w:lang w:val="fr-CA"/>
        </w:rPr>
        <w:tab/>
      </w:r>
      <w:r w:rsidRPr="00174AFC">
        <w:rPr>
          <w:noProof/>
          <w:lang w:val="fr-CA"/>
        </w:rPr>
        <w:fldChar w:fldCharType="begin"/>
      </w:r>
      <w:r w:rsidR="00E45EEE" w:rsidRPr="00174AFC">
        <w:rPr>
          <w:noProof/>
          <w:lang w:val="fr-CA"/>
        </w:rPr>
        <w:instrText xml:space="preserve"> PAGEREF _Toc301965761 \h </w:instrText>
      </w:r>
      <w:r w:rsidRPr="00174AFC">
        <w:rPr>
          <w:noProof/>
          <w:lang w:val="fr-CA"/>
        </w:rPr>
      </w:r>
      <w:r w:rsidRPr="00174AFC">
        <w:rPr>
          <w:noProof/>
          <w:lang w:val="fr-CA"/>
        </w:rPr>
        <w:fldChar w:fldCharType="separate"/>
      </w:r>
      <w:r w:rsidR="00E45EEE" w:rsidRPr="00174AFC">
        <w:rPr>
          <w:noProof/>
          <w:lang w:val="fr-CA"/>
        </w:rPr>
        <w:t>4</w:t>
      </w:r>
      <w:r w:rsidRPr="00174AFC">
        <w:rPr>
          <w:noProof/>
          <w:lang w:val="fr-CA"/>
        </w:rPr>
        <w:fldChar w:fldCharType="end"/>
      </w:r>
    </w:p>
    <w:p w14:paraId="74349F0D" w14:textId="77777777" w:rsidR="00E45EEE" w:rsidRPr="00174AFC" w:rsidRDefault="00E45EE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174AFC">
        <w:rPr>
          <w:noProof/>
          <w:lang w:val="fr-CA"/>
        </w:rPr>
        <w:t>2.</w:t>
      </w:r>
      <w:r w:rsidRPr="00174AFC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174AFC">
        <w:rPr>
          <w:noProof/>
          <w:lang w:val="fr-CA"/>
        </w:rPr>
        <w:t>Sommaire des résultats</w:t>
      </w:r>
      <w:r w:rsidRPr="00174AFC">
        <w:rPr>
          <w:noProof/>
          <w:lang w:val="fr-CA"/>
        </w:rPr>
        <w:tab/>
      </w:r>
      <w:r w:rsidR="005072CE" w:rsidRPr="00174AFC">
        <w:rPr>
          <w:noProof/>
          <w:lang w:val="fr-CA"/>
        </w:rPr>
        <w:fldChar w:fldCharType="begin"/>
      </w:r>
      <w:r w:rsidRPr="00174AFC">
        <w:rPr>
          <w:noProof/>
          <w:lang w:val="fr-CA"/>
        </w:rPr>
        <w:instrText xml:space="preserve"> PAGEREF _Toc301965762 \h </w:instrText>
      </w:r>
      <w:r w:rsidR="005072CE" w:rsidRPr="00174AFC">
        <w:rPr>
          <w:noProof/>
          <w:lang w:val="fr-CA"/>
        </w:rPr>
      </w:r>
      <w:r w:rsidR="005072CE" w:rsidRPr="00174AFC">
        <w:rPr>
          <w:noProof/>
          <w:lang w:val="fr-CA"/>
        </w:rPr>
        <w:fldChar w:fldCharType="separate"/>
      </w:r>
      <w:r w:rsidRPr="00174AFC">
        <w:rPr>
          <w:noProof/>
          <w:lang w:val="fr-CA"/>
        </w:rPr>
        <w:t>4</w:t>
      </w:r>
      <w:r w:rsidR="005072CE" w:rsidRPr="00174AFC">
        <w:rPr>
          <w:noProof/>
          <w:lang w:val="fr-CA"/>
        </w:rPr>
        <w:fldChar w:fldCharType="end"/>
      </w:r>
    </w:p>
    <w:p w14:paraId="21C6B3FB" w14:textId="77777777" w:rsidR="00E45EEE" w:rsidRPr="00174AFC" w:rsidRDefault="005072CE" w:rsidP="00E45EEE">
      <w:pPr>
        <w:pStyle w:val="MainTitle"/>
        <w:rPr>
          <w:lang w:val="fr-CA"/>
        </w:rPr>
      </w:pPr>
      <w:r w:rsidRPr="00174AFC">
        <w:rPr>
          <w:lang w:val="fr-CA"/>
        </w:rPr>
        <w:fldChar w:fldCharType="end"/>
      </w:r>
      <w:r w:rsidR="00A94679" w:rsidRPr="00174AFC">
        <w:rPr>
          <w:lang w:val="fr-CA"/>
        </w:rPr>
        <w:br w:type="page"/>
      </w:r>
      <w:sdt>
        <w:sdtPr>
          <w:rPr>
            <w:lang w:val="fr-CA"/>
          </w:rPr>
          <w:alias w:val="Titre "/>
          <w:id w:val="136566280"/>
          <w:placeholder>
            <w:docPart w:val="E138E7EEA40745CBBA80FF7068607D8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2F4EA8" w:rsidRPr="00174AFC">
            <w:rPr>
              <w:lang w:val="fr-CA"/>
            </w:rPr>
            <w:t>Résultats de tests logiciels</w:t>
          </w:r>
        </w:sdtContent>
      </w:sdt>
      <w:r w:rsidR="002F4EA8" w:rsidRPr="00174AFC">
        <w:rPr>
          <w:lang w:val="fr-CA"/>
        </w:rPr>
        <w:t xml:space="preserve"> </w:t>
      </w:r>
    </w:p>
    <w:p w14:paraId="5EF35A35" w14:textId="77777777" w:rsidR="002F4EA8" w:rsidRPr="00174AFC" w:rsidRDefault="002F4EA8" w:rsidP="002F4EA8">
      <w:pPr>
        <w:rPr>
          <w:lang w:val="fr-CA"/>
        </w:rPr>
      </w:pPr>
      <w:bookmarkStart w:id="0" w:name="_Toc456598586"/>
      <w:bookmarkStart w:id="1" w:name="_Toc100746985"/>
      <w:bookmarkStart w:id="2" w:name="_Toc101780771"/>
      <w:bookmarkStart w:id="3" w:name="_Toc301965761"/>
    </w:p>
    <w:p w14:paraId="38D87BAC" w14:textId="77777777" w:rsidR="006B0AFC" w:rsidRPr="00174AFC" w:rsidRDefault="006B0AFC" w:rsidP="006B0AFC">
      <w:pPr>
        <w:pStyle w:val="Heading1"/>
        <w:rPr>
          <w:lang w:val="fr-CA"/>
        </w:rPr>
      </w:pPr>
      <w:r w:rsidRPr="00174AFC">
        <w:rPr>
          <w:lang w:val="fr-CA"/>
        </w:rPr>
        <w:t>Introduction</w:t>
      </w:r>
      <w:bookmarkEnd w:id="0"/>
      <w:bookmarkEnd w:id="1"/>
      <w:bookmarkEnd w:id="2"/>
      <w:bookmarkEnd w:id="3"/>
    </w:p>
    <w:p w14:paraId="640D35D9" w14:textId="77777777" w:rsidR="00E45EEE" w:rsidRPr="00174AFC" w:rsidRDefault="00E45EEE" w:rsidP="006B0AFC">
      <w:pPr>
        <w:rPr>
          <w:lang w:val="fr-CA"/>
        </w:rPr>
      </w:pPr>
    </w:p>
    <w:p w14:paraId="10407938" w14:textId="5A86837A" w:rsidR="006B0AFC" w:rsidRPr="00174AFC" w:rsidRDefault="0020158C" w:rsidP="00F973E9">
      <w:pPr>
        <w:rPr>
          <w:lang w:val="fr-CA"/>
        </w:rPr>
      </w:pPr>
      <w:r w:rsidRPr="00174AFC">
        <w:rPr>
          <w:lang w:val="fr-CA"/>
        </w:rPr>
        <w:t xml:space="preserve">Ce document présente </w:t>
      </w:r>
      <w:r w:rsidR="00E45EEE" w:rsidRPr="00174AFC">
        <w:rPr>
          <w:lang w:val="fr-CA"/>
        </w:rPr>
        <w:t>l</w:t>
      </w:r>
      <w:r w:rsidR="006B0AFC" w:rsidRPr="00174AFC">
        <w:rPr>
          <w:lang w:val="fr-CA"/>
        </w:rPr>
        <w:t>es résultats de l’exécution des cas de tests.</w:t>
      </w:r>
    </w:p>
    <w:p w14:paraId="14771B49" w14:textId="77777777" w:rsidR="006B0AFC" w:rsidRPr="00174AFC" w:rsidRDefault="006B0AFC" w:rsidP="006B0AFC">
      <w:pPr>
        <w:pStyle w:val="BodyText"/>
        <w:rPr>
          <w:lang w:val="fr-CA"/>
        </w:rPr>
      </w:pPr>
    </w:p>
    <w:p w14:paraId="385E6D00" w14:textId="77777777" w:rsidR="000D4933" w:rsidRPr="00174AFC" w:rsidRDefault="006B0AFC" w:rsidP="006B0AFC">
      <w:pPr>
        <w:pStyle w:val="Heading1"/>
        <w:rPr>
          <w:lang w:val="fr-CA"/>
        </w:rPr>
      </w:pPr>
      <w:bookmarkStart w:id="4" w:name="_Toc301965762"/>
      <w:r w:rsidRPr="00174AFC">
        <w:rPr>
          <w:lang w:val="fr-CA"/>
        </w:rPr>
        <w:t>Sommaire des résultats</w:t>
      </w:r>
      <w:bookmarkStart w:id="5" w:name="_GoBack"/>
      <w:bookmarkEnd w:id="4"/>
      <w:bookmarkEnd w:id="5"/>
    </w:p>
    <w:p w14:paraId="19887CA8" w14:textId="77777777" w:rsidR="006B0AFC" w:rsidRPr="00174AFC" w:rsidRDefault="006B0AFC" w:rsidP="000D4933">
      <w:pPr>
        <w:rPr>
          <w:rFonts w:ascii="Arial" w:hAnsi="Arial"/>
          <w:b/>
          <w:sz w:val="24"/>
          <w:lang w:val="fr-CA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4678"/>
        <w:gridCol w:w="1512"/>
        <w:gridCol w:w="1370"/>
        <w:gridCol w:w="1371"/>
      </w:tblGrid>
      <w:tr w:rsidR="0020158C" w:rsidRPr="00174AFC" w14:paraId="667D46A9" w14:textId="77777777" w:rsidTr="0020158C">
        <w:tc>
          <w:tcPr>
            <w:tcW w:w="5353" w:type="dxa"/>
            <w:gridSpan w:val="2"/>
            <w:shd w:val="clear" w:color="auto" w:fill="A6A6A6"/>
          </w:tcPr>
          <w:p w14:paraId="242302D6" w14:textId="77777777" w:rsidR="0020158C" w:rsidRPr="00174AFC" w:rsidRDefault="0020158C" w:rsidP="000B3D7D">
            <w:pPr>
              <w:jc w:val="center"/>
              <w:rPr>
                <w:b/>
                <w:sz w:val="24"/>
                <w:szCs w:val="24"/>
                <w:lang w:val="fr-CA"/>
              </w:rPr>
            </w:pPr>
            <w:r w:rsidRPr="00174AFC">
              <w:rPr>
                <w:b/>
                <w:sz w:val="24"/>
                <w:szCs w:val="24"/>
                <w:lang w:val="fr-CA"/>
              </w:rPr>
              <w:t>Cas de test</w:t>
            </w:r>
          </w:p>
        </w:tc>
        <w:tc>
          <w:tcPr>
            <w:tcW w:w="1512" w:type="dxa"/>
            <w:vMerge w:val="restart"/>
            <w:shd w:val="clear" w:color="auto" w:fill="A6A6A6"/>
            <w:vAlign w:val="center"/>
          </w:tcPr>
          <w:p w14:paraId="6E30A25B" w14:textId="77777777" w:rsidR="0020158C" w:rsidRPr="00174AFC" w:rsidRDefault="0020158C" w:rsidP="000B3D7D">
            <w:pPr>
              <w:jc w:val="center"/>
              <w:rPr>
                <w:b/>
                <w:sz w:val="24"/>
                <w:szCs w:val="24"/>
                <w:lang w:val="fr-CA"/>
              </w:rPr>
            </w:pPr>
            <w:r w:rsidRPr="00174AFC">
              <w:rPr>
                <w:b/>
                <w:sz w:val="24"/>
                <w:szCs w:val="24"/>
                <w:lang w:val="fr-CA"/>
              </w:rPr>
              <w:t>Date d’exécution</w:t>
            </w:r>
          </w:p>
        </w:tc>
        <w:tc>
          <w:tcPr>
            <w:tcW w:w="1370" w:type="dxa"/>
            <w:vMerge w:val="restart"/>
            <w:shd w:val="clear" w:color="auto" w:fill="A6A6A6"/>
            <w:vAlign w:val="center"/>
          </w:tcPr>
          <w:p w14:paraId="5AD17C5C" w14:textId="77777777" w:rsidR="0020158C" w:rsidRPr="00174AFC" w:rsidRDefault="0020158C" w:rsidP="000B3D7D">
            <w:pPr>
              <w:jc w:val="center"/>
              <w:rPr>
                <w:b/>
                <w:sz w:val="24"/>
                <w:szCs w:val="24"/>
                <w:lang w:val="fr-CA"/>
              </w:rPr>
            </w:pPr>
            <w:r w:rsidRPr="00174AFC">
              <w:rPr>
                <w:b/>
                <w:sz w:val="24"/>
                <w:szCs w:val="24"/>
                <w:lang w:val="fr-CA"/>
              </w:rPr>
              <w:t>Statut</w:t>
            </w:r>
          </w:p>
        </w:tc>
        <w:tc>
          <w:tcPr>
            <w:tcW w:w="1371" w:type="dxa"/>
            <w:vMerge w:val="restart"/>
            <w:shd w:val="clear" w:color="auto" w:fill="A6A6A6"/>
            <w:vAlign w:val="center"/>
          </w:tcPr>
          <w:p w14:paraId="319CC6A4" w14:textId="77777777" w:rsidR="0020158C" w:rsidRPr="00174AFC" w:rsidRDefault="0020158C" w:rsidP="0020158C">
            <w:pPr>
              <w:jc w:val="center"/>
              <w:rPr>
                <w:b/>
                <w:sz w:val="24"/>
                <w:szCs w:val="24"/>
                <w:lang w:val="fr-CA"/>
              </w:rPr>
            </w:pPr>
            <w:r w:rsidRPr="00174AFC">
              <w:rPr>
                <w:b/>
                <w:sz w:val="24"/>
                <w:szCs w:val="24"/>
                <w:lang w:val="fr-CA"/>
              </w:rPr>
              <w:t>Action</w:t>
            </w:r>
          </w:p>
        </w:tc>
      </w:tr>
      <w:tr w:rsidR="0020158C" w:rsidRPr="00174AFC" w14:paraId="1D7AFAEA" w14:textId="77777777" w:rsidTr="0020158C">
        <w:tc>
          <w:tcPr>
            <w:tcW w:w="675" w:type="dxa"/>
            <w:shd w:val="clear" w:color="auto" w:fill="A6A6A6"/>
          </w:tcPr>
          <w:p w14:paraId="6F0CAD5D" w14:textId="77777777" w:rsidR="0020158C" w:rsidRPr="00174AFC" w:rsidRDefault="0020158C" w:rsidP="000B3D7D">
            <w:pPr>
              <w:jc w:val="center"/>
              <w:rPr>
                <w:b/>
                <w:sz w:val="24"/>
                <w:szCs w:val="24"/>
                <w:lang w:val="fr-CA"/>
              </w:rPr>
            </w:pPr>
            <w:r w:rsidRPr="00174AFC">
              <w:rPr>
                <w:b/>
                <w:sz w:val="24"/>
                <w:szCs w:val="24"/>
                <w:lang w:val="fr-CA"/>
              </w:rPr>
              <w:t>ID</w:t>
            </w:r>
          </w:p>
        </w:tc>
        <w:tc>
          <w:tcPr>
            <w:tcW w:w="4678" w:type="dxa"/>
            <w:shd w:val="clear" w:color="auto" w:fill="A6A6A6"/>
          </w:tcPr>
          <w:p w14:paraId="5463BF2C" w14:textId="77777777" w:rsidR="0020158C" w:rsidRPr="00174AFC" w:rsidRDefault="0020158C" w:rsidP="000B3D7D">
            <w:pPr>
              <w:jc w:val="center"/>
              <w:rPr>
                <w:b/>
                <w:sz w:val="24"/>
                <w:szCs w:val="24"/>
                <w:lang w:val="fr-CA"/>
              </w:rPr>
            </w:pPr>
            <w:r w:rsidRPr="00174AFC">
              <w:rPr>
                <w:b/>
                <w:sz w:val="24"/>
                <w:szCs w:val="24"/>
                <w:lang w:val="fr-CA"/>
              </w:rPr>
              <w:t>Nom</w:t>
            </w:r>
          </w:p>
        </w:tc>
        <w:tc>
          <w:tcPr>
            <w:tcW w:w="1512" w:type="dxa"/>
            <w:vMerge/>
          </w:tcPr>
          <w:p w14:paraId="11A9D487" w14:textId="77777777" w:rsidR="0020158C" w:rsidRPr="00174AFC" w:rsidRDefault="0020158C" w:rsidP="00700AF2">
            <w:pPr>
              <w:rPr>
                <w:lang w:val="fr-CA"/>
              </w:rPr>
            </w:pPr>
          </w:p>
        </w:tc>
        <w:tc>
          <w:tcPr>
            <w:tcW w:w="1370" w:type="dxa"/>
            <w:vMerge/>
          </w:tcPr>
          <w:p w14:paraId="3B4AF4D8" w14:textId="77777777" w:rsidR="0020158C" w:rsidRPr="00174AFC" w:rsidRDefault="0020158C" w:rsidP="000B3D7D">
            <w:pPr>
              <w:jc w:val="center"/>
              <w:rPr>
                <w:lang w:val="fr-CA"/>
              </w:rPr>
            </w:pPr>
          </w:p>
        </w:tc>
        <w:tc>
          <w:tcPr>
            <w:tcW w:w="1371" w:type="dxa"/>
            <w:vMerge/>
          </w:tcPr>
          <w:p w14:paraId="459FC5FB" w14:textId="77777777" w:rsidR="0020158C" w:rsidRPr="00174AFC" w:rsidRDefault="0020158C" w:rsidP="000B3D7D">
            <w:pPr>
              <w:jc w:val="center"/>
              <w:rPr>
                <w:lang w:val="fr-CA"/>
              </w:rPr>
            </w:pPr>
          </w:p>
        </w:tc>
      </w:tr>
      <w:tr w:rsidR="0020158C" w:rsidRPr="00174AFC" w14:paraId="534A55CD" w14:textId="77777777" w:rsidTr="0020158C">
        <w:tc>
          <w:tcPr>
            <w:tcW w:w="675" w:type="dxa"/>
          </w:tcPr>
          <w:p w14:paraId="11F8967D" w14:textId="5D142CA6" w:rsidR="0020158C" w:rsidRPr="00174AFC" w:rsidRDefault="00F973E9" w:rsidP="00700AF2">
            <w:pPr>
              <w:rPr>
                <w:lang w:val="fr-CA"/>
              </w:rPr>
            </w:pPr>
            <w:r>
              <w:rPr>
                <w:lang w:val="fr-CA"/>
              </w:rPr>
              <w:t>C1</w:t>
            </w:r>
          </w:p>
        </w:tc>
        <w:tc>
          <w:tcPr>
            <w:tcW w:w="4678" w:type="dxa"/>
          </w:tcPr>
          <w:p w14:paraId="3818AABA" w14:textId="77777777" w:rsidR="00F973E9" w:rsidRPr="002910A2" w:rsidRDefault="00F973E9" w:rsidP="00F973E9">
            <w:pPr>
              <w:rPr>
                <w:lang w:val="fr-CA"/>
              </w:rPr>
            </w:pPr>
            <w:r w:rsidRPr="002910A2">
              <w:rPr>
                <w:lang w:val="fr-CA"/>
              </w:rPr>
              <w:t>Pouvoir se connecter à l’application (une instance du même pseudonyme permise à la fois sur le serveur)</w:t>
            </w:r>
          </w:p>
          <w:p w14:paraId="08B1E4B9" w14:textId="77777777" w:rsidR="0020158C" w:rsidRPr="00174AFC" w:rsidRDefault="0020158C" w:rsidP="00700AF2">
            <w:pPr>
              <w:rPr>
                <w:lang w:val="fr-CA"/>
              </w:rPr>
            </w:pPr>
          </w:p>
        </w:tc>
        <w:tc>
          <w:tcPr>
            <w:tcW w:w="1512" w:type="dxa"/>
          </w:tcPr>
          <w:p w14:paraId="2BA0403C" w14:textId="39B64D79" w:rsidR="0020158C" w:rsidRPr="00174AFC" w:rsidRDefault="00F973E9" w:rsidP="00F973E9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2019-11-26</w:t>
            </w:r>
          </w:p>
        </w:tc>
        <w:tc>
          <w:tcPr>
            <w:tcW w:w="1370" w:type="dxa"/>
          </w:tcPr>
          <w:p w14:paraId="3DCD0C06" w14:textId="4F0BFE32" w:rsidR="0020158C" w:rsidRPr="00174AFC" w:rsidRDefault="00F973E9" w:rsidP="000B3D7D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Passé</w:t>
            </w:r>
          </w:p>
        </w:tc>
        <w:tc>
          <w:tcPr>
            <w:tcW w:w="1371" w:type="dxa"/>
          </w:tcPr>
          <w:p w14:paraId="7E530DEE" w14:textId="77777777" w:rsidR="0020158C" w:rsidRPr="00174AFC" w:rsidRDefault="0020158C" w:rsidP="000B3D7D">
            <w:pPr>
              <w:jc w:val="center"/>
              <w:rPr>
                <w:lang w:val="fr-CA"/>
              </w:rPr>
            </w:pPr>
          </w:p>
        </w:tc>
      </w:tr>
      <w:tr w:rsidR="0020158C" w:rsidRPr="00174AFC" w14:paraId="1D308D17" w14:textId="77777777" w:rsidTr="0020158C">
        <w:tc>
          <w:tcPr>
            <w:tcW w:w="675" w:type="dxa"/>
          </w:tcPr>
          <w:p w14:paraId="65CA7A81" w14:textId="451CF7D7" w:rsidR="00F973E9" w:rsidRPr="00174AFC" w:rsidRDefault="00F973E9" w:rsidP="00700AF2">
            <w:pPr>
              <w:rPr>
                <w:lang w:val="fr-CA"/>
              </w:rPr>
            </w:pPr>
            <w:r>
              <w:rPr>
                <w:lang w:val="fr-CA"/>
              </w:rPr>
              <w:t>CL2</w:t>
            </w:r>
          </w:p>
        </w:tc>
        <w:tc>
          <w:tcPr>
            <w:tcW w:w="4678" w:type="dxa"/>
          </w:tcPr>
          <w:p w14:paraId="685E3584" w14:textId="77777777" w:rsidR="00F973E9" w:rsidRPr="002910A2" w:rsidRDefault="00F973E9" w:rsidP="00F973E9">
            <w:pPr>
              <w:rPr>
                <w:lang w:val="fr-CA"/>
              </w:rPr>
            </w:pPr>
            <w:r w:rsidRPr="002910A2">
              <w:rPr>
                <w:lang w:val="fr-CA"/>
              </w:rPr>
              <w:t>Pouvoir accéder à une fenêtre de clavardage.</w:t>
            </w:r>
          </w:p>
          <w:p w14:paraId="23CA8952" w14:textId="77777777" w:rsidR="0020158C" w:rsidRPr="00174AFC" w:rsidRDefault="0020158C" w:rsidP="00700AF2">
            <w:pPr>
              <w:rPr>
                <w:lang w:val="fr-CA"/>
              </w:rPr>
            </w:pPr>
          </w:p>
        </w:tc>
        <w:tc>
          <w:tcPr>
            <w:tcW w:w="1512" w:type="dxa"/>
          </w:tcPr>
          <w:p w14:paraId="2C02DC31" w14:textId="71D8116E" w:rsidR="0020158C" w:rsidRPr="00174AFC" w:rsidRDefault="00F973E9" w:rsidP="00F973E9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2019-11-26</w:t>
            </w:r>
          </w:p>
        </w:tc>
        <w:tc>
          <w:tcPr>
            <w:tcW w:w="1370" w:type="dxa"/>
          </w:tcPr>
          <w:p w14:paraId="04C60FA2" w14:textId="6420B625" w:rsidR="0020158C" w:rsidRPr="00174AFC" w:rsidRDefault="00F973E9" w:rsidP="000B3D7D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Passé</w:t>
            </w:r>
          </w:p>
        </w:tc>
        <w:tc>
          <w:tcPr>
            <w:tcW w:w="1371" w:type="dxa"/>
          </w:tcPr>
          <w:p w14:paraId="3D52666F" w14:textId="77777777" w:rsidR="0020158C" w:rsidRPr="00174AFC" w:rsidRDefault="0020158C" w:rsidP="000B3D7D">
            <w:pPr>
              <w:jc w:val="center"/>
              <w:rPr>
                <w:lang w:val="fr-CA"/>
              </w:rPr>
            </w:pPr>
          </w:p>
        </w:tc>
      </w:tr>
      <w:tr w:rsidR="00F973E9" w:rsidRPr="00174AFC" w14:paraId="75CDEC5E" w14:textId="77777777" w:rsidTr="0020158C">
        <w:tc>
          <w:tcPr>
            <w:tcW w:w="675" w:type="dxa"/>
          </w:tcPr>
          <w:p w14:paraId="6AA159E2" w14:textId="1DA73CD2" w:rsidR="00F973E9" w:rsidRPr="00174AFC" w:rsidRDefault="00F973E9" w:rsidP="00F973E9">
            <w:pPr>
              <w:rPr>
                <w:lang w:val="fr-CA"/>
              </w:rPr>
            </w:pPr>
            <w:r>
              <w:rPr>
                <w:lang w:val="fr-CA"/>
              </w:rPr>
              <w:t>CL3</w:t>
            </w:r>
          </w:p>
        </w:tc>
        <w:tc>
          <w:tcPr>
            <w:tcW w:w="4678" w:type="dxa"/>
          </w:tcPr>
          <w:p w14:paraId="4A2564FD" w14:textId="77777777" w:rsidR="00F973E9" w:rsidRPr="002910A2" w:rsidRDefault="00F973E9" w:rsidP="00F973E9">
            <w:pPr>
              <w:rPr>
                <w:lang w:val="fr-CA"/>
              </w:rPr>
            </w:pPr>
            <w:r w:rsidRPr="002910A2">
              <w:rPr>
                <w:lang w:val="fr-CA"/>
              </w:rPr>
              <w:t>Pouvoir utiliser la fonctionnalité de clavardage, c’est-à-dire envoyer et recevoir des messages dans différents canaux de discussions et aussi voir l’historique de discussion.</w:t>
            </w:r>
          </w:p>
          <w:p w14:paraId="4B022B96" w14:textId="77777777" w:rsidR="00F973E9" w:rsidRPr="00174AFC" w:rsidRDefault="00F973E9" w:rsidP="00F973E9">
            <w:pPr>
              <w:rPr>
                <w:lang w:val="fr-CA"/>
              </w:rPr>
            </w:pPr>
          </w:p>
        </w:tc>
        <w:tc>
          <w:tcPr>
            <w:tcW w:w="1512" w:type="dxa"/>
          </w:tcPr>
          <w:p w14:paraId="2D4EF654" w14:textId="0921A053" w:rsidR="00F973E9" w:rsidRPr="00174AFC" w:rsidRDefault="00F973E9" w:rsidP="00F973E9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2019-11-26</w:t>
            </w:r>
          </w:p>
        </w:tc>
        <w:tc>
          <w:tcPr>
            <w:tcW w:w="1370" w:type="dxa"/>
          </w:tcPr>
          <w:p w14:paraId="494CD061" w14:textId="55F893FD" w:rsidR="00F973E9" w:rsidRPr="00174AFC" w:rsidRDefault="00F973E9" w:rsidP="00F973E9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Passé</w:t>
            </w:r>
          </w:p>
        </w:tc>
        <w:tc>
          <w:tcPr>
            <w:tcW w:w="1371" w:type="dxa"/>
          </w:tcPr>
          <w:p w14:paraId="22E2E73E" w14:textId="77777777" w:rsidR="00F973E9" w:rsidRPr="00174AFC" w:rsidRDefault="00F973E9" w:rsidP="00F973E9">
            <w:pPr>
              <w:jc w:val="center"/>
              <w:rPr>
                <w:lang w:val="fr-CA"/>
              </w:rPr>
            </w:pPr>
          </w:p>
        </w:tc>
      </w:tr>
      <w:tr w:rsidR="00F973E9" w:rsidRPr="00174AFC" w14:paraId="33D1B7C5" w14:textId="77777777" w:rsidTr="0020158C">
        <w:tc>
          <w:tcPr>
            <w:tcW w:w="675" w:type="dxa"/>
          </w:tcPr>
          <w:p w14:paraId="77F1D0D9" w14:textId="471B55CD" w:rsidR="00F973E9" w:rsidRPr="00174AFC" w:rsidRDefault="00F973E9" w:rsidP="00F973E9">
            <w:pPr>
              <w:rPr>
                <w:lang w:val="fr-CA"/>
              </w:rPr>
            </w:pPr>
            <w:r>
              <w:rPr>
                <w:lang w:val="fr-CA"/>
              </w:rPr>
              <w:t>CL4</w:t>
            </w:r>
          </w:p>
        </w:tc>
        <w:tc>
          <w:tcPr>
            <w:tcW w:w="4678" w:type="dxa"/>
          </w:tcPr>
          <w:p w14:paraId="17A01548" w14:textId="77777777" w:rsidR="00F973E9" w:rsidRPr="002910A2" w:rsidRDefault="00F973E9" w:rsidP="00F973E9">
            <w:pPr>
              <w:rPr>
                <w:lang w:val="fr-CA"/>
              </w:rPr>
            </w:pPr>
            <w:r w:rsidRPr="002910A2">
              <w:rPr>
                <w:lang w:val="fr-CA"/>
              </w:rPr>
              <w:t>Gérer les canaux de discussion (créer, joindre).</w:t>
            </w:r>
          </w:p>
          <w:p w14:paraId="12E61B08" w14:textId="77777777" w:rsidR="00F973E9" w:rsidRPr="00174AFC" w:rsidRDefault="00F973E9" w:rsidP="00F973E9">
            <w:pPr>
              <w:rPr>
                <w:lang w:val="fr-CA"/>
              </w:rPr>
            </w:pPr>
          </w:p>
        </w:tc>
        <w:tc>
          <w:tcPr>
            <w:tcW w:w="1512" w:type="dxa"/>
          </w:tcPr>
          <w:p w14:paraId="20A7C1AC" w14:textId="6A105143" w:rsidR="00F973E9" w:rsidRPr="00174AFC" w:rsidRDefault="00F973E9" w:rsidP="00F973E9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2019-11-26</w:t>
            </w:r>
          </w:p>
        </w:tc>
        <w:tc>
          <w:tcPr>
            <w:tcW w:w="1370" w:type="dxa"/>
          </w:tcPr>
          <w:p w14:paraId="5EBDAD10" w14:textId="3C5235FD" w:rsidR="00F973E9" w:rsidRPr="00174AFC" w:rsidRDefault="00F973E9" w:rsidP="00F973E9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Passé</w:t>
            </w:r>
          </w:p>
        </w:tc>
        <w:tc>
          <w:tcPr>
            <w:tcW w:w="1371" w:type="dxa"/>
          </w:tcPr>
          <w:p w14:paraId="2DA526E4" w14:textId="77777777" w:rsidR="00F973E9" w:rsidRPr="00174AFC" w:rsidRDefault="00F973E9" w:rsidP="00F973E9">
            <w:pPr>
              <w:jc w:val="center"/>
              <w:rPr>
                <w:lang w:val="fr-CA"/>
              </w:rPr>
            </w:pPr>
          </w:p>
        </w:tc>
      </w:tr>
      <w:tr w:rsidR="00F973E9" w:rsidRPr="00174AFC" w14:paraId="00818DA2" w14:textId="77777777" w:rsidTr="0020158C">
        <w:tc>
          <w:tcPr>
            <w:tcW w:w="675" w:type="dxa"/>
          </w:tcPr>
          <w:p w14:paraId="54E6F3D4" w14:textId="137CC4A5" w:rsidR="00F973E9" w:rsidRDefault="00F973E9" w:rsidP="00F973E9">
            <w:pPr>
              <w:rPr>
                <w:lang w:val="fr-CA"/>
              </w:rPr>
            </w:pPr>
            <w:r>
              <w:rPr>
                <w:lang w:val="fr-CA"/>
              </w:rPr>
              <w:t>CL5</w:t>
            </w:r>
          </w:p>
        </w:tc>
        <w:tc>
          <w:tcPr>
            <w:tcW w:w="4678" w:type="dxa"/>
          </w:tcPr>
          <w:p w14:paraId="735D16B0" w14:textId="77777777" w:rsidR="00F973E9" w:rsidRPr="002910A2" w:rsidRDefault="00F973E9" w:rsidP="00F973E9">
            <w:pPr>
              <w:rPr>
                <w:lang w:val="fr-CA"/>
              </w:rPr>
            </w:pPr>
            <w:r w:rsidRPr="002910A2">
              <w:rPr>
                <w:lang w:val="fr-CA"/>
              </w:rPr>
              <w:t>Afficher clavardage sur une fenêtre détachée (client lourd seulement).</w:t>
            </w:r>
          </w:p>
          <w:p w14:paraId="3B24EA5A" w14:textId="77777777" w:rsidR="00F973E9" w:rsidRPr="00174AFC" w:rsidRDefault="00F973E9" w:rsidP="00F973E9">
            <w:pPr>
              <w:rPr>
                <w:lang w:val="fr-CA"/>
              </w:rPr>
            </w:pPr>
          </w:p>
        </w:tc>
        <w:tc>
          <w:tcPr>
            <w:tcW w:w="1512" w:type="dxa"/>
          </w:tcPr>
          <w:p w14:paraId="123F4C79" w14:textId="0F0A71A0" w:rsidR="00F973E9" w:rsidRPr="00174AFC" w:rsidRDefault="00F973E9" w:rsidP="00F973E9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2019-11-26</w:t>
            </w:r>
          </w:p>
        </w:tc>
        <w:tc>
          <w:tcPr>
            <w:tcW w:w="1370" w:type="dxa"/>
          </w:tcPr>
          <w:p w14:paraId="21658644" w14:textId="38EE0606" w:rsidR="00F973E9" w:rsidRPr="00174AFC" w:rsidRDefault="00F973E9" w:rsidP="00F973E9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Passé</w:t>
            </w:r>
          </w:p>
        </w:tc>
        <w:tc>
          <w:tcPr>
            <w:tcW w:w="1371" w:type="dxa"/>
          </w:tcPr>
          <w:p w14:paraId="4EDC9D0B" w14:textId="77777777" w:rsidR="00F973E9" w:rsidRPr="00174AFC" w:rsidRDefault="00F973E9" w:rsidP="00F973E9">
            <w:pPr>
              <w:jc w:val="center"/>
              <w:rPr>
                <w:lang w:val="fr-CA"/>
              </w:rPr>
            </w:pPr>
          </w:p>
        </w:tc>
      </w:tr>
      <w:tr w:rsidR="00F973E9" w:rsidRPr="00174AFC" w14:paraId="342AE8EC" w14:textId="77777777" w:rsidTr="0020158C">
        <w:tc>
          <w:tcPr>
            <w:tcW w:w="675" w:type="dxa"/>
          </w:tcPr>
          <w:p w14:paraId="19656D41" w14:textId="46D800BB" w:rsidR="00F973E9" w:rsidRDefault="00F973E9" w:rsidP="00F973E9">
            <w:pPr>
              <w:rPr>
                <w:lang w:val="fr-CA"/>
              </w:rPr>
            </w:pPr>
            <w:r>
              <w:rPr>
                <w:lang w:val="fr-CA"/>
              </w:rPr>
              <w:t>CL6</w:t>
            </w:r>
          </w:p>
        </w:tc>
        <w:tc>
          <w:tcPr>
            <w:tcW w:w="4678" w:type="dxa"/>
          </w:tcPr>
          <w:p w14:paraId="553C4C3B" w14:textId="77777777" w:rsidR="00F973E9" w:rsidRPr="002910A2" w:rsidRDefault="00F973E9" w:rsidP="00F973E9">
            <w:pPr>
              <w:rPr>
                <w:lang w:val="fr-CA"/>
              </w:rPr>
            </w:pPr>
            <w:r w:rsidRPr="002910A2">
              <w:rPr>
                <w:lang w:val="fr-CA"/>
              </w:rPr>
              <w:t>Recevoir des notifications visibles lors de la réception d’un nouveau message (client léger seulement).</w:t>
            </w:r>
          </w:p>
          <w:p w14:paraId="631D02E5" w14:textId="77777777" w:rsidR="00F973E9" w:rsidRPr="00174AFC" w:rsidRDefault="00F973E9" w:rsidP="00F973E9">
            <w:pPr>
              <w:rPr>
                <w:lang w:val="fr-CA"/>
              </w:rPr>
            </w:pPr>
          </w:p>
        </w:tc>
        <w:tc>
          <w:tcPr>
            <w:tcW w:w="1512" w:type="dxa"/>
          </w:tcPr>
          <w:p w14:paraId="6B04F271" w14:textId="1EB5CB63" w:rsidR="00F973E9" w:rsidRPr="00174AFC" w:rsidRDefault="00F973E9" w:rsidP="00F973E9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2019-11-26</w:t>
            </w:r>
          </w:p>
        </w:tc>
        <w:tc>
          <w:tcPr>
            <w:tcW w:w="1370" w:type="dxa"/>
          </w:tcPr>
          <w:p w14:paraId="37D5BE6E" w14:textId="1E69E93A" w:rsidR="00F973E9" w:rsidRPr="00174AFC" w:rsidRDefault="00F973E9" w:rsidP="00F973E9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Passé</w:t>
            </w:r>
          </w:p>
        </w:tc>
        <w:tc>
          <w:tcPr>
            <w:tcW w:w="1371" w:type="dxa"/>
          </w:tcPr>
          <w:p w14:paraId="1DF752A9" w14:textId="77777777" w:rsidR="00F973E9" w:rsidRPr="00174AFC" w:rsidRDefault="00F973E9" w:rsidP="00F973E9">
            <w:pPr>
              <w:jc w:val="center"/>
              <w:rPr>
                <w:lang w:val="fr-CA"/>
              </w:rPr>
            </w:pPr>
          </w:p>
        </w:tc>
      </w:tr>
      <w:tr w:rsidR="00F973E9" w:rsidRPr="00174AFC" w14:paraId="41B8A305" w14:textId="77777777" w:rsidTr="0020158C">
        <w:tc>
          <w:tcPr>
            <w:tcW w:w="675" w:type="dxa"/>
          </w:tcPr>
          <w:p w14:paraId="212F3003" w14:textId="221A1C14" w:rsidR="00F973E9" w:rsidRDefault="00F973E9" w:rsidP="00F973E9">
            <w:pPr>
              <w:rPr>
                <w:lang w:val="fr-CA"/>
              </w:rPr>
            </w:pPr>
            <w:r>
              <w:rPr>
                <w:lang w:val="fr-CA"/>
              </w:rPr>
              <w:t>P1</w:t>
            </w:r>
          </w:p>
        </w:tc>
        <w:tc>
          <w:tcPr>
            <w:tcW w:w="4678" w:type="dxa"/>
          </w:tcPr>
          <w:p w14:paraId="4318B3FF" w14:textId="77777777" w:rsidR="00F973E9" w:rsidRPr="002910A2" w:rsidRDefault="00F973E9" w:rsidP="00F973E9">
            <w:pPr>
              <w:rPr>
                <w:lang w:val="fr-CA"/>
              </w:rPr>
            </w:pPr>
            <w:r w:rsidRPr="002910A2">
              <w:rPr>
                <w:lang w:val="fr-CA"/>
              </w:rPr>
              <w:t>Pouvoir accéder à une page de profil de l’utilisateur permettant de voir son pseudonyme, avatar, prénom, nom, historique de connexion et historique de parties jouées.</w:t>
            </w:r>
          </w:p>
          <w:p w14:paraId="2A51A3C1" w14:textId="77777777" w:rsidR="00F973E9" w:rsidRPr="00174AFC" w:rsidRDefault="00F973E9" w:rsidP="00F973E9">
            <w:pPr>
              <w:rPr>
                <w:lang w:val="fr-CA"/>
              </w:rPr>
            </w:pPr>
          </w:p>
        </w:tc>
        <w:tc>
          <w:tcPr>
            <w:tcW w:w="1512" w:type="dxa"/>
          </w:tcPr>
          <w:p w14:paraId="1903F397" w14:textId="3F485AA6" w:rsidR="00F973E9" w:rsidRPr="00174AFC" w:rsidRDefault="00F973E9" w:rsidP="00F973E9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2019-11-26</w:t>
            </w:r>
          </w:p>
        </w:tc>
        <w:tc>
          <w:tcPr>
            <w:tcW w:w="1370" w:type="dxa"/>
          </w:tcPr>
          <w:p w14:paraId="47A49E7A" w14:textId="60250FC3" w:rsidR="00F973E9" w:rsidRPr="00174AFC" w:rsidRDefault="00F973E9" w:rsidP="00F973E9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Passé</w:t>
            </w:r>
          </w:p>
        </w:tc>
        <w:tc>
          <w:tcPr>
            <w:tcW w:w="1371" w:type="dxa"/>
          </w:tcPr>
          <w:p w14:paraId="1160981F" w14:textId="77777777" w:rsidR="00F973E9" w:rsidRPr="00174AFC" w:rsidRDefault="00F973E9" w:rsidP="00F973E9">
            <w:pPr>
              <w:jc w:val="center"/>
              <w:rPr>
                <w:lang w:val="fr-CA"/>
              </w:rPr>
            </w:pPr>
          </w:p>
        </w:tc>
      </w:tr>
      <w:tr w:rsidR="00F973E9" w:rsidRPr="00174AFC" w14:paraId="1D727715" w14:textId="77777777" w:rsidTr="0020158C">
        <w:tc>
          <w:tcPr>
            <w:tcW w:w="675" w:type="dxa"/>
          </w:tcPr>
          <w:p w14:paraId="2A6AE064" w14:textId="36C54191" w:rsidR="00F973E9" w:rsidRDefault="00F973E9" w:rsidP="00F973E9">
            <w:pPr>
              <w:rPr>
                <w:lang w:val="fr-CA"/>
              </w:rPr>
            </w:pPr>
            <w:r>
              <w:rPr>
                <w:lang w:val="fr-CA"/>
              </w:rPr>
              <w:t>P2</w:t>
            </w:r>
          </w:p>
        </w:tc>
        <w:tc>
          <w:tcPr>
            <w:tcW w:w="4678" w:type="dxa"/>
          </w:tcPr>
          <w:p w14:paraId="25BE1096" w14:textId="77777777" w:rsidR="00F973E9" w:rsidRPr="002910A2" w:rsidRDefault="00F973E9" w:rsidP="00F973E9">
            <w:pPr>
              <w:rPr>
                <w:lang w:val="fr-CA"/>
              </w:rPr>
            </w:pPr>
            <w:r w:rsidRPr="002910A2">
              <w:rPr>
                <w:lang w:val="fr-CA"/>
              </w:rPr>
              <w:t>Changer le prénom et nom de l’utilisateur.</w:t>
            </w:r>
          </w:p>
          <w:p w14:paraId="612F3125" w14:textId="77777777" w:rsidR="00F973E9" w:rsidRPr="00174AFC" w:rsidRDefault="00F973E9" w:rsidP="00F973E9">
            <w:pPr>
              <w:rPr>
                <w:lang w:val="fr-CA"/>
              </w:rPr>
            </w:pPr>
          </w:p>
        </w:tc>
        <w:tc>
          <w:tcPr>
            <w:tcW w:w="1512" w:type="dxa"/>
          </w:tcPr>
          <w:p w14:paraId="6A7D49F5" w14:textId="55CA694C" w:rsidR="00F973E9" w:rsidRPr="00174AFC" w:rsidRDefault="00F973E9" w:rsidP="00F973E9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2019-11-26</w:t>
            </w:r>
          </w:p>
        </w:tc>
        <w:tc>
          <w:tcPr>
            <w:tcW w:w="1370" w:type="dxa"/>
          </w:tcPr>
          <w:p w14:paraId="638B1CF6" w14:textId="08DAA6CD" w:rsidR="00F973E9" w:rsidRPr="00174AFC" w:rsidRDefault="00F973E9" w:rsidP="00F973E9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Passé</w:t>
            </w:r>
          </w:p>
        </w:tc>
        <w:tc>
          <w:tcPr>
            <w:tcW w:w="1371" w:type="dxa"/>
          </w:tcPr>
          <w:p w14:paraId="6AE2E4DA" w14:textId="77777777" w:rsidR="00F973E9" w:rsidRPr="00174AFC" w:rsidRDefault="00F973E9" w:rsidP="00F973E9">
            <w:pPr>
              <w:jc w:val="center"/>
              <w:rPr>
                <w:lang w:val="fr-CA"/>
              </w:rPr>
            </w:pPr>
          </w:p>
        </w:tc>
      </w:tr>
      <w:tr w:rsidR="00F973E9" w:rsidRPr="00174AFC" w14:paraId="0D5F6CE1" w14:textId="77777777" w:rsidTr="0020158C">
        <w:tc>
          <w:tcPr>
            <w:tcW w:w="675" w:type="dxa"/>
          </w:tcPr>
          <w:p w14:paraId="2D830810" w14:textId="362FAD09" w:rsidR="00F973E9" w:rsidRDefault="00F973E9" w:rsidP="00F973E9">
            <w:pPr>
              <w:rPr>
                <w:lang w:val="fr-CA"/>
              </w:rPr>
            </w:pPr>
            <w:r>
              <w:rPr>
                <w:lang w:val="fr-CA"/>
              </w:rPr>
              <w:t>P3</w:t>
            </w:r>
          </w:p>
        </w:tc>
        <w:tc>
          <w:tcPr>
            <w:tcW w:w="4678" w:type="dxa"/>
          </w:tcPr>
          <w:p w14:paraId="078F00E5" w14:textId="77777777" w:rsidR="00F973E9" w:rsidRPr="002910A2" w:rsidRDefault="00F973E9" w:rsidP="00F973E9">
            <w:pPr>
              <w:rPr>
                <w:lang w:val="fr-CA"/>
              </w:rPr>
            </w:pPr>
            <w:r w:rsidRPr="002910A2">
              <w:rPr>
                <w:lang w:val="fr-CA"/>
              </w:rPr>
              <w:t>Changer l’avatar de l’utilisateur.</w:t>
            </w:r>
          </w:p>
          <w:p w14:paraId="16D92050" w14:textId="77777777" w:rsidR="00F973E9" w:rsidRPr="00174AFC" w:rsidRDefault="00F973E9" w:rsidP="00F973E9">
            <w:pPr>
              <w:rPr>
                <w:lang w:val="fr-CA"/>
              </w:rPr>
            </w:pPr>
          </w:p>
        </w:tc>
        <w:tc>
          <w:tcPr>
            <w:tcW w:w="1512" w:type="dxa"/>
          </w:tcPr>
          <w:p w14:paraId="22B95004" w14:textId="51365E07" w:rsidR="00F973E9" w:rsidRPr="00174AFC" w:rsidRDefault="00F973E9" w:rsidP="00F973E9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2019-11-26</w:t>
            </w:r>
          </w:p>
        </w:tc>
        <w:tc>
          <w:tcPr>
            <w:tcW w:w="1370" w:type="dxa"/>
          </w:tcPr>
          <w:p w14:paraId="3A3F70B6" w14:textId="473DBCB8" w:rsidR="00F973E9" w:rsidRPr="00174AFC" w:rsidRDefault="00F973E9" w:rsidP="00F973E9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Passé</w:t>
            </w:r>
          </w:p>
        </w:tc>
        <w:tc>
          <w:tcPr>
            <w:tcW w:w="1371" w:type="dxa"/>
          </w:tcPr>
          <w:p w14:paraId="2ED3C5FE" w14:textId="77777777" w:rsidR="00F973E9" w:rsidRPr="00174AFC" w:rsidRDefault="00F973E9" w:rsidP="00F973E9">
            <w:pPr>
              <w:jc w:val="center"/>
              <w:rPr>
                <w:lang w:val="fr-CA"/>
              </w:rPr>
            </w:pPr>
          </w:p>
        </w:tc>
      </w:tr>
      <w:tr w:rsidR="00F973E9" w:rsidRPr="00174AFC" w14:paraId="09917724" w14:textId="77777777" w:rsidTr="0020158C">
        <w:tc>
          <w:tcPr>
            <w:tcW w:w="675" w:type="dxa"/>
          </w:tcPr>
          <w:p w14:paraId="0A543AF2" w14:textId="4D4F48B4" w:rsidR="00F973E9" w:rsidRDefault="00F973E9" w:rsidP="00F973E9">
            <w:pPr>
              <w:rPr>
                <w:lang w:val="fr-CA"/>
              </w:rPr>
            </w:pPr>
            <w:r>
              <w:rPr>
                <w:lang w:val="fr-CA"/>
              </w:rPr>
              <w:t>P4</w:t>
            </w:r>
          </w:p>
        </w:tc>
        <w:tc>
          <w:tcPr>
            <w:tcW w:w="4678" w:type="dxa"/>
          </w:tcPr>
          <w:p w14:paraId="32930E7B" w14:textId="77777777" w:rsidR="00F973E9" w:rsidRPr="002910A2" w:rsidRDefault="00F973E9" w:rsidP="00F973E9">
            <w:pPr>
              <w:rPr>
                <w:lang w:val="fr-CA"/>
              </w:rPr>
            </w:pPr>
            <w:r w:rsidRPr="002910A2">
              <w:rPr>
                <w:lang w:val="fr-CA"/>
              </w:rPr>
              <w:t>Pouvoir voir le pseudonyme et l’avatar des autres joueurs dans un groupe de jeu (</w:t>
            </w:r>
            <w:r w:rsidRPr="002910A2">
              <w:rPr>
                <w:i/>
                <w:iCs/>
                <w:lang w:val="fr-CA"/>
              </w:rPr>
              <w:t>lobby</w:t>
            </w:r>
            <w:r w:rsidRPr="002910A2">
              <w:rPr>
                <w:lang w:val="fr-CA"/>
              </w:rPr>
              <w:t>).</w:t>
            </w:r>
          </w:p>
          <w:p w14:paraId="5C661860" w14:textId="77777777" w:rsidR="00F973E9" w:rsidRPr="00174AFC" w:rsidRDefault="00F973E9" w:rsidP="00F973E9">
            <w:pPr>
              <w:rPr>
                <w:lang w:val="fr-CA"/>
              </w:rPr>
            </w:pPr>
          </w:p>
        </w:tc>
        <w:tc>
          <w:tcPr>
            <w:tcW w:w="1512" w:type="dxa"/>
          </w:tcPr>
          <w:p w14:paraId="53C1F922" w14:textId="2DC20F15" w:rsidR="00F973E9" w:rsidRPr="00174AFC" w:rsidRDefault="00F973E9" w:rsidP="00F973E9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2019-11-26</w:t>
            </w:r>
          </w:p>
        </w:tc>
        <w:tc>
          <w:tcPr>
            <w:tcW w:w="1370" w:type="dxa"/>
          </w:tcPr>
          <w:p w14:paraId="537F7A85" w14:textId="267DCC2A" w:rsidR="00F973E9" w:rsidRPr="00174AFC" w:rsidRDefault="00F973E9" w:rsidP="00F973E9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Passé</w:t>
            </w:r>
          </w:p>
        </w:tc>
        <w:tc>
          <w:tcPr>
            <w:tcW w:w="1371" w:type="dxa"/>
          </w:tcPr>
          <w:p w14:paraId="5C8C331B" w14:textId="77777777" w:rsidR="00F973E9" w:rsidRPr="00174AFC" w:rsidRDefault="00F973E9" w:rsidP="00F973E9">
            <w:pPr>
              <w:jc w:val="center"/>
              <w:rPr>
                <w:lang w:val="fr-CA"/>
              </w:rPr>
            </w:pPr>
          </w:p>
        </w:tc>
      </w:tr>
      <w:tr w:rsidR="00F973E9" w:rsidRPr="00174AFC" w14:paraId="7CA35BCC" w14:textId="77777777" w:rsidTr="0020158C">
        <w:tc>
          <w:tcPr>
            <w:tcW w:w="675" w:type="dxa"/>
          </w:tcPr>
          <w:p w14:paraId="4CE49A14" w14:textId="58ADD0EB" w:rsidR="00F973E9" w:rsidRDefault="00F973E9" w:rsidP="00F973E9">
            <w:pPr>
              <w:rPr>
                <w:lang w:val="fr-CA"/>
              </w:rPr>
            </w:pPr>
            <w:r>
              <w:rPr>
                <w:lang w:val="fr-CA"/>
              </w:rPr>
              <w:t>P5</w:t>
            </w:r>
          </w:p>
        </w:tc>
        <w:tc>
          <w:tcPr>
            <w:tcW w:w="4678" w:type="dxa"/>
          </w:tcPr>
          <w:p w14:paraId="78F7E241" w14:textId="4E9F6078" w:rsidR="00F973E9" w:rsidRPr="00174AFC" w:rsidRDefault="00F973E9" w:rsidP="00F973E9">
            <w:pPr>
              <w:rPr>
                <w:lang w:val="fr-CA"/>
              </w:rPr>
            </w:pPr>
            <w:r w:rsidRPr="002910A2">
              <w:rPr>
                <w:lang w:val="fr-CA"/>
              </w:rPr>
              <w:t>Recevoir des notifications visibles lors de la réception d’un nouveau message (client léger seulement).</w:t>
            </w:r>
          </w:p>
        </w:tc>
        <w:tc>
          <w:tcPr>
            <w:tcW w:w="1512" w:type="dxa"/>
          </w:tcPr>
          <w:p w14:paraId="58AFD484" w14:textId="08C9589F" w:rsidR="00F973E9" w:rsidRPr="00174AFC" w:rsidRDefault="00F973E9" w:rsidP="00F973E9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2019-11-26</w:t>
            </w:r>
          </w:p>
        </w:tc>
        <w:tc>
          <w:tcPr>
            <w:tcW w:w="1370" w:type="dxa"/>
          </w:tcPr>
          <w:p w14:paraId="6C78C45C" w14:textId="430E419F" w:rsidR="00F973E9" w:rsidRPr="00174AFC" w:rsidRDefault="00F973E9" w:rsidP="00F973E9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Passé</w:t>
            </w:r>
          </w:p>
        </w:tc>
        <w:tc>
          <w:tcPr>
            <w:tcW w:w="1371" w:type="dxa"/>
          </w:tcPr>
          <w:p w14:paraId="7011F9A6" w14:textId="77777777" w:rsidR="00F973E9" w:rsidRPr="00174AFC" w:rsidRDefault="00F973E9" w:rsidP="00F973E9">
            <w:pPr>
              <w:jc w:val="center"/>
              <w:rPr>
                <w:lang w:val="fr-CA"/>
              </w:rPr>
            </w:pPr>
          </w:p>
        </w:tc>
      </w:tr>
      <w:tr w:rsidR="00F973E9" w:rsidRPr="00174AFC" w14:paraId="68311327" w14:textId="77777777" w:rsidTr="0020158C">
        <w:tc>
          <w:tcPr>
            <w:tcW w:w="675" w:type="dxa"/>
          </w:tcPr>
          <w:p w14:paraId="1A73ECDB" w14:textId="70B57229" w:rsidR="00F973E9" w:rsidRDefault="00F973E9" w:rsidP="00F973E9">
            <w:pPr>
              <w:rPr>
                <w:lang w:val="fr-CA"/>
              </w:rPr>
            </w:pPr>
            <w:r>
              <w:rPr>
                <w:lang w:val="fr-CA"/>
              </w:rPr>
              <w:t>T1</w:t>
            </w:r>
          </w:p>
        </w:tc>
        <w:tc>
          <w:tcPr>
            <w:tcW w:w="4678" w:type="dxa"/>
          </w:tcPr>
          <w:p w14:paraId="10DF733F" w14:textId="77777777" w:rsidR="00F973E9" w:rsidRPr="002910A2" w:rsidRDefault="00F973E9" w:rsidP="00F973E9">
            <w:pPr>
              <w:rPr>
                <w:lang w:val="fr-CA"/>
              </w:rPr>
            </w:pPr>
            <w:r w:rsidRPr="002910A2">
              <w:rPr>
                <w:lang w:val="fr-CA"/>
              </w:rPr>
              <w:t>À la création d’un nouveau compte, pouvoir accéder automatiquement à un tutoriel interactif pour apprendre les différents modes de jeu offerts par l’application.</w:t>
            </w:r>
          </w:p>
          <w:p w14:paraId="6C52496D" w14:textId="77777777" w:rsidR="00F973E9" w:rsidRPr="00174AFC" w:rsidRDefault="00F973E9" w:rsidP="00F973E9">
            <w:pPr>
              <w:rPr>
                <w:lang w:val="fr-CA"/>
              </w:rPr>
            </w:pPr>
          </w:p>
        </w:tc>
        <w:tc>
          <w:tcPr>
            <w:tcW w:w="1512" w:type="dxa"/>
          </w:tcPr>
          <w:p w14:paraId="2BD7B975" w14:textId="2F5983E2" w:rsidR="00F973E9" w:rsidRPr="00174AFC" w:rsidRDefault="00F973E9" w:rsidP="00F973E9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2019-11-26</w:t>
            </w:r>
          </w:p>
        </w:tc>
        <w:tc>
          <w:tcPr>
            <w:tcW w:w="1370" w:type="dxa"/>
          </w:tcPr>
          <w:p w14:paraId="0DF295D9" w14:textId="14F84CDA" w:rsidR="00F973E9" w:rsidRPr="00174AFC" w:rsidRDefault="00F973E9" w:rsidP="00F973E9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Passé</w:t>
            </w:r>
          </w:p>
        </w:tc>
        <w:tc>
          <w:tcPr>
            <w:tcW w:w="1371" w:type="dxa"/>
          </w:tcPr>
          <w:p w14:paraId="2E6B5F3A" w14:textId="77777777" w:rsidR="00F973E9" w:rsidRPr="00174AFC" w:rsidRDefault="00F973E9" w:rsidP="00F973E9">
            <w:pPr>
              <w:jc w:val="center"/>
              <w:rPr>
                <w:lang w:val="fr-CA"/>
              </w:rPr>
            </w:pPr>
          </w:p>
        </w:tc>
      </w:tr>
      <w:tr w:rsidR="00F973E9" w:rsidRPr="00174AFC" w14:paraId="6A2AB28B" w14:textId="77777777" w:rsidTr="0020158C">
        <w:tc>
          <w:tcPr>
            <w:tcW w:w="675" w:type="dxa"/>
          </w:tcPr>
          <w:p w14:paraId="1F96F0C0" w14:textId="26E59839" w:rsidR="00F973E9" w:rsidRDefault="00F973E9" w:rsidP="00F973E9">
            <w:pPr>
              <w:rPr>
                <w:lang w:val="fr-CA"/>
              </w:rPr>
            </w:pPr>
            <w:r>
              <w:rPr>
                <w:lang w:val="fr-CA"/>
              </w:rPr>
              <w:t>G1</w:t>
            </w:r>
          </w:p>
        </w:tc>
        <w:tc>
          <w:tcPr>
            <w:tcW w:w="4678" w:type="dxa"/>
          </w:tcPr>
          <w:p w14:paraId="2676A656" w14:textId="77777777" w:rsidR="00F973E9" w:rsidRPr="002910A2" w:rsidRDefault="00F973E9" w:rsidP="00F973E9">
            <w:pPr>
              <w:rPr>
                <w:lang w:val="fr-CA"/>
              </w:rPr>
            </w:pPr>
            <w:r w:rsidRPr="002910A2">
              <w:rPr>
                <w:lang w:val="fr-CA"/>
              </w:rPr>
              <w:t>Pouvoir accéder à une page de sélection d’un mode de jeu, soit les modes suivants : Classique, Sprint Solo, Sprint Coopératif, Tournoi.</w:t>
            </w:r>
          </w:p>
          <w:p w14:paraId="7C9EBDE7" w14:textId="77777777" w:rsidR="00F973E9" w:rsidRPr="00174AFC" w:rsidRDefault="00F973E9" w:rsidP="00F973E9">
            <w:pPr>
              <w:rPr>
                <w:lang w:val="fr-CA"/>
              </w:rPr>
            </w:pPr>
          </w:p>
        </w:tc>
        <w:tc>
          <w:tcPr>
            <w:tcW w:w="1512" w:type="dxa"/>
          </w:tcPr>
          <w:p w14:paraId="70E8440C" w14:textId="182550D1" w:rsidR="00F973E9" w:rsidRPr="00174AFC" w:rsidRDefault="00F973E9" w:rsidP="00F973E9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2019-11-26</w:t>
            </w:r>
          </w:p>
        </w:tc>
        <w:tc>
          <w:tcPr>
            <w:tcW w:w="1370" w:type="dxa"/>
          </w:tcPr>
          <w:p w14:paraId="19876763" w14:textId="14A903BE" w:rsidR="00F973E9" w:rsidRPr="00174AFC" w:rsidRDefault="00F973E9" w:rsidP="00F973E9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Passé</w:t>
            </w:r>
          </w:p>
        </w:tc>
        <w:tc>
          <w:tcPr>
            <w:tcW w:w="1371" w:type="dxa"/>
          </w:tcPr>
          <w:p w14:paraId="7A961182" w14:textId="77777777" w:rsidR="00F973E9" w:rsidRPr="00174AFC" w:rsidRDefault="00F973E9" w:rsidP="00F973E9">
            <w:pPr>
              <w:jc w:val="center"/>
              <w:rPr>
                <w:lang w:val="fr-CA"/>
              </w:rPr>
            </w:pPr>
          </w:p>
        </w:tc>
      </w:tr>
      <w:tr w:rsidR="00F973E9" w:rsidRPr="00174AFC" w14:paraId="76AAC3FC" w14:textId="77777777" w:rsidTr="0020158C">
        <w:tc>
          <w:tcPr>
            <w:tcW w:w="675" w:type="dxa"/>
          </w:tcPr>
          <w:p w14:paraId="73385070" w14:textId="6A92D392" w:rsidR="00F973E9" w:rsidRDefault="00F973E9" w:rsidP="00F973E9">
            <w:pPr>
              <w:rPr>
                <w:lang w:val="fr-CA"/>
              </w:rPr>
            </w:pPr>
            <w:r>
              <w:rPr>
                <w:lang w:val="fr-CA"/>
              </w:rPr>
              <w:lastRenderedPageBreak/>
              <w:t>G2</w:t>
            </w:r>
          </w:p>
        </w:tc>
        <w:tc>
          <w:tcPr>
            <w:tcW w:w="4678" w:type="dxa"/>
          </w:tcPr>
          <w:p w14:paraId="30D801A4" w14:textId="77777777" w:rsidR="00F973E9" w:rsidRPr="002910A2" w:rsidRDefault="00F973E9" w:rsidP="00F973E9">
            <w:pPr>
              <w:rPr>
                <w:lang w:val="fr-CA"/>
              </w:rPr>
            </w:pPr>
            <w:r w:rsidRPr="002910A2">
              <w:rPr>
                <w:lang w:val="fr-CA"/>
              </w:rPr>
              <w:t>Pouvoir sélectionner une difficulté de jeu avant de rejoindre un groupe de jeu (</w:t>
            </w:r>
            <w:r w:rsidRPr="002910A2">
              <w:rPr>
                <w:i/>
                <w:iCs/>
                <w:lang w:val="fr-CA"/>
              </w:rPr>
              <w:t>lobby</w:t>
            </w:r>
            <w:r w:rsidRPr="002910A2">
              <w:rPr>
                <w:lang w:val="fr-CA"/>
              </w:rPr>
              <w:t>)</w:t>
            </w:r>
          </w:p>
          <w:p w14:paraId="5272BE70" w14:textId="77777777" w:rsidR="00F973E9" w:rsidRPr="00174AFC" w:rsidRDefault="00F973E9" w:rsidP="00F973E9">
            <w:pPr>
              <w:rPr>
                <w:lang w:val="fr-CA"/>
              </w:rPr>
            </w:pPr>
          </w:p>
        </w:tc>
        <w:tc>
          <w:tcPr>
            <w:tcW w:w="1512" w:type="dxa"/>
          </w:tcPr>
          <w:p w14:paraId="1700C24E" w14:textId="6A9A21FD" w:rsidR="00F973E9" w:rsidRPr="00174AFC" w:rsidRDefault="00F973E9" w:rsidP="00F973E9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2019-11-26</w:t>
            </w:r>
          </w:p>
        </w:tc>
        <w:tc>
          <w:tcPr>
            <w:tcW w:w="1370" w:type="dxa"/>
          </w:tcPr>
          <w:p w14:paraId="132AE83B" w14:textId="33013A82" w:rsidR="00F973E9" w:rsidRPr="00174AFC" w:rsidRDefault="00F973E9" w:rsidP="00F973E9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Passé</w:t>
            </w:r>
          </w:p>
        </w:tc>
        <w:tc>
          <w:tcPr>
            <w:tcW w:w="1371" w:type="dxa"/>
          </w:tcPr>
          <w:p w14:paraId="701BD441" w14:textId="77777777" w:rsidR="00F973E9" w:rsidRPr="00174AFC" w:rsidRDefault="00F973E9" w:rsidP="00F973E9">
            <w:pPr>
              <w:jc w:val="center"/>
              <w:rPr>
                <w:lang w:val="fr-CA"/>
              </w:rPr>
            </w:pPr>
          </w:p>
        </w:tc>
      </w:tr>
      <w:tr w:rsidR="00F973E9" w:rsidRPr="00174AFC" w14:paraId="53CA4C63" w14:textId="77777777" w:rsidTr="0020158C">
        <w:tc>
          <w:tcPr>
            <w:tcW w:w="675" w:type="dxa"/>
          </w:tcPr>
          <w:p w14:paraId="358C4160" w14:textId="22FA526C" w:rsidR="00F973E9" w:rsidRDefault="00F973E9" w:rsidP="00F973E9">
            <w:pPr>
              <w:rPr>
                <w:lang w:val="fr-CA"/>
              </w:rPr>
            </w:pPr>
            <w:r>
              <w:rPr>
                <w:lang w:val="fr-CA"/>
              </w:rPr>
              <w:t>G3</w:t>
            </w:r>
          </w:p>
        </w:tc>
        <w:tc>
          <w:tcPr>
            <w:tcW w:w="4678" w:type="dxa"/>
          </w:tcPr>
          <w:p w14:paraId="69C3C698" w14:textId="77777777" w:rsidR="00F973E9" w:rsidRPr="002910A2" w:rsidRDefault="00F973E9" w:rsidP="00F973E9">
            <w:pPr>
              <w:rPr>
                <w:lang w:val="fr-CA"/>
              </w:rPr>
            </w:pPr>
            <w:r w:rsidRPr="002910A2">
              <w:rPr>
                <w:lang w:val="fr-CA"/>
              </w:rPr>
              <w:t>Pouvoir créer ou rejoindre des groupes du mode de jeu sélectionné déjà créés.</w:t>
            </w:r>
          </w:p>
          <w:p w14:paraId="60B4D61E" w14:textId="77777777" w:rsidR="00F973E9" w:rsidRPr="00174AFC" w:rsidRDefault="00F973E9" w:rsidP="00F973E9">
            <w:pPr>
              <w:rPr>
                <w:lang w:val="fr-CA"/>
              </w:rPr>
            </w:pPr>
          </w:p>
        </w:tc>
        <w:tc>
          <w:tcPr>
            <w:tcW w:w="1512" w:type="dxa"/>
          </w:tcPr>
          <w:p w14:paraId="1487195D" w14:textId="3616CC5D" w:rsidR="00F973E9" w:rsidRPr="00174AFC" w:rsidRDefault="00F973E9" w:rsidP="00F973E9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2019-11-26</w:t>
            </w:r>
          </w:p>
        </w:tc>
        <w:tc>
          <w:tcPr>
            <w:tcW w:w="1370" w:type="dxa"/>
          </w:tcPr>
          <w:p w14:paraId="1DE4BDCF" w14:textId="512E66B1" w:rsidR="00F973E9" w:rsidRPr="00174AFC" w:rsidRDefault="00F973E9" w:rsidP="00F973E9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Passé</w:t>
            </w:r>
          </w:p>
        </w:tc>
        <w:tc>
          <w:tcPr>
            <w:tcW w:w="1371" w:type="dxa"/>
          </w:tcPr>
          <w:p w14:paraId="6B526A70" w14:textId="77777777" w:rsidR="00F973E9" w:rsidRPr="00174AFC" w:rsidRDefault="00F973E9" w:rsidP="00F973E9">
            <w:pPr>
              <w:jc w:val="center"/>
              <w:rPr>
                <w:lang w:val="fr-CA"/>
              </w:rPr>
            </w:pPr>
          </w:p>
        </w:tc>
      </w:tr>
      <w:tr w:rsidR="00F973E9" w:rsidRPr="00174AFC" w14:paraId="5EB5BE1F" w14:textId="77777777" w:rsidTr="0020158C">
        <w:tc>
          <w:tcPr>
            <w:tcW w:w="675" w:type="dxa"/>
          </w:tcPr>
          <w:p w14:paraId="6D8F8F18" w14:textId="7AF143AA" w:rsidR="00F973E9" w:rsidRDefault="00F973E9" w:rsidP="00F973E9">
            <w:pPr>
              <w:rPr>
                <w:lang w:val="fr-CA"/>
              </w:rPr>
            </w:pPr>
            <w:r>
              <w:rPr>
                <w:lang w:val="fr-CA"/>
              </w:rPr>
              <w:t>G4</w:t>
            </w:r>
          </w:p>
        </w:tc>
        <w:tc>
          <w:tcPr>
            <w:tcW w:w="4678" w:type="dxa"/>
          </w:tcPr>
          <w:p w14:paraId="16A6A324" w14:textId="77777777" w:rsidR="00F973E9" w:rsidRPr="002910A2" w:rsidRDefault="00F973E9" w:rsidP="00F973E9">
            <w:pPr>
              <w:rPr>
                <w:lang w:val="fr-CA"/>
              </w:rPr>
            </w:pPr>
            <w:r w:rsidRPr="002910A2">
              <w:rPr>
                <w:lang w:val="fr-CA"/>
              </w:rPr>
              <w:t>Pour chaque mode de jeu, attendre un nombre de joueurs minimums requis respectif au mode avant de pouvoir commencer la partie.</w:t>
            </w:r>
          </w:p>
          <w:p w14:paraId="3771882D" w14:textId="77777777" w:rsidR="00F973E9" w:rsidRPr="00174AFC" w:rsidRDefault="00F973E9" w:rsidP="00F973E9">
            <w:pPr>
              <w:rPr>
                <w:lang w:val="fr-CA"/>
              </w:rPr>
            </w:pPr>
          </w:p>
        </w:tc>
        <w:tc>
          <w:tcPr>
            <w:tcW w:w="1512" w:type="dxa"/>
          </w:tcPr>
          <w:p w14:paraId="1981F4F3" w14:textId="23AAE361" w:rsidR="00F973E9" w:rsidRPr="00174AFC" w:rsidRDefault="00F973E9" w:rsidP="00F973E9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2019-11-26</w:t>
            </w:r>
          </w:p>
        </w:tc>
        <w:tc>
          <w:tcPr>
            <w:tcW w:w="1370" w:type="dxa"/>
          </w:tcPr>
          <w:p w14:paraId="299ED683" w14:textId="7C26697E" w:rsidR="00F973E9" w:rsidRPr="00174AFC" w:rsidRDefault="00F973E9" w:rsidP="00F973E9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Passé</w:t>
            </w:r>
          </w:p>
        </w:tc>
        <w:tc>
          <w:tcPr>
            <w:tcW w:w="1371" w:type="dxa"/>
          </w:tcPr>
          <w:p w14:paraId="4D9816F6" w14:textId="77777777" w:rsidR="00F973E9" w:rsidRPr="00174AFC" w:rsidRDefault="00F973E9" w:rsidP="00F973E9">
            <w:pPr>
              <w:jc w:val="center"/>
              <w:rPr>
                <w:lang w:val="fr-CA"/>
              </w:rPr>
            </w:pPr>
          </w:p>
        </w:tc>
      </w:tr>
      <w:tr w:rsidR="00F973E9" w:rsidRPr="00174AFC" w14:paraId="18B62FC5" w14:textId="77777777" w:rsidTr="0020158C">
        <w:tc>
          <w:tcPr>
            <w:tcW w:w="675" w:type="dxa"/>
          </w:tcPr>
          <w:p w14:paraId="25FB1CCE" w14:textId="5062668F" w:rsidR="00F973E9" w:rsidRDefault="00F973E9" w:rsidP="00F973E9">
            <w:pPr>
              <w:rPr>
                <w:lang w:val="fr-CA"/>
              </w:rPr>
            </w:pPr>
            <w:r>
              <w:rPr>
                <w:lang w:val="fr-CA"/>
              </w:rPr>
              <w:t>G5</w:t>
            </w:r>
          </w:p>
        </w:tc>
        <w:tc>
          <w:tcPr>
            <w:tcW w:w="4678" w:type="dxa"/>
          </w:tcPr>
          <w:p w14:paraId="11CD6177" w14:textId="77777777" w:rsidR="00F973E9" w:rsidRPr="002910A2" w:rsidRDefault="00F973E9" w:rsidP="00F973E9">
            <w:pPr>
              <w:rPr>
                <w:lang w:val="fr-CA"/>
              </w:rPr>
            </w:pPr>
            <w:r w:rsidRPr="002910A2">
              <w:rPr>
                <w:lang w:val="fr-CA"/>
              </w:rPr>
              <w:t>Rejoindre automatiquement le canal de discussion d’une partie en cours lorsqu’on joint celle-ci.</w:t>
            </w:r>
          </w:p>
          <w:p w14:paraId="2D8CC79B" w14:textId="77777777" w:rsidR="00F973E9" w:rsidRPr="00174AFC" w:rsidRDefault="00F973E9" w:rsidP="00F973E9">
            <w:pPr>
              <w:rPr>
                <w:lang w:val="fr-CA"/>
              </w:rPr>
            </w:pPr>
          </w:p>
        </w:tc>
        <w:tc>
          <w:tcPr>
            <w:tcW w:w="1512" w:type="dxa"/>
          </w:tcPr>
          <w:p w14:paraId="0CD244B4" w14:textId="6DE1C0AD" w:rsidR="00F973E9" w:rsidRPr="00174AFC" w:rsidRDefault="00F973E9" w:rsidP="00F973E9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2019-11-26</w:t>
            </w:r>
          </w:p>
        </w:tc>
        <w:tc>
          <w:tcPr>
            <w:tcW w:w="1370" w:type="dxa"/>
          </w:tcPr>
          <w:p w14:paraId="79A25420" w14:textId="68A9F4C4" w:rsidR="00F973E9" w:rsidRPr="00174AFC" w:rsidRDefault="00F973E9" w:rsidP="00F973E9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Passé</w:t>
            </w:r>
          </w:p>
        </w:tc>
        <w:tc>
          <w:tcPr>
            <w:tcW w:w="1371" w:type="dxa"/>
          </w:tcPr>
          <w:p w14:paraId="63824C4E" w14:textId="77777777" w:rsidR="00F973E9" w:rsidRPr="00174AFC" w:rsidRDefault="00F973E9" w:rsidP="00F973E9">
            <w:pPr>
              <w:jc w:val="center"/>
              <w:rPr>
                <w:lang w:val="fr-CA"/>
              </w:rPr>
            </w:pPr>
          </w:p>
        </w:tc>
      </w:tr>
      <w:tr w:rsidR="00F973E9" w:rsidRPr="00174AFC" w14:paraId="74EFB52D" w14:textId="77777777" w:rsidTr="0020158C">
        <w:tc>
          <w:tcPr>
            <w:tcW w:w="675" w:type="dxa"/>
          </w:tcPr>
          <w:p w14:paraId="41AA3B47" w14:textId="6E3BE60B" w:rsidR="00F973E9" w:rsidRDefault="00F973E9" w:rsidP="00F973E9">
            <w:pPr>
              <w:rPr>
                <w:lang w:val="fr-CA"/>
              </w:rPr>
            </w:pPr>
            <w:r>
              <w:rPr>
                <w:lang w:val="fr-CA"/>
              </w:rPr>
              <w:t>M1</w:t>
            </w:r>
          </w:p>
        </w:tc>
        <w:tc>
          <w:tcPr>
            <w:tcW w:w="4678" w:type="dxa"/>
          </w:tcPr>
          <w:p w14:paraId="10A894B7" w14:textId="77777777" w:rsidR="00F973E9" w:rsidRPr="002910A2" w:rsidRDefault="00F973E9" w:rsidP="00F973E9">
            <w:pPr>
              <w:rPr>
                <w:lang w:val="fr-CA"/>
              </w:rPr>
            </w:pPr>
            <w:r w:rsidRPr="002910A2">
              <w:rPr>
                <w:lang w:val="fr-CA"/>
              </w:rPr>
              <w:t>Pouvoir jouer et terminer un mode Classique</w:t>
            </w:r>
          </w:p>
          <w:p w14:paraId="3AB0EE81" w14:textId="77777777" w:rsidR="00F973E9" w:rsidRPr="00174AFC" w:rsidRDefault="00F973E9" w:rsidP="00F973E9">
            <w:pPr>
              <w:rPr>
                <w:lang w:val="fr-CA"/>
              </w:rPr>
            </w:pPr>
          </w:p>
        </w:tc>
        <w:tc>
          <w:tcPr>
            <w:tcW w:w="1512" w:type="dxa"/>
          </w:tcPr>
          <w:p w14:paraId="30BAB14B" w14:textId="08A98EC8" w:rsidR="00F973E9" w:rsidRPr="00174AFC" w:rsidRDefault="00F973E9" w:rsidP="00F973E9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2019-11-26</w:t>
            </w:r>
          </w:p>
        </w:tc>
        <w:tc>
          <w:tcPr>
            <w:tcW w:w="1370" w:type="dxa"/>
          </w:tcPr>
          <w:p w14:paraId="05304957" w14:textId="5B1FF5EB" w:rsidR="00F973E9" w:rsidRPr="00174AFC" w:rsidRDefault="00F973E9" w:rsidP="00F973E9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Passé</w:t>
            </w:r>
          </w:p>
        </w:tc>
        <w:tc>
          <w:tcPr>
            <w:tcW w:w="1371" w:type="dxa"/>
          </w:tcPr>
          <w:p w14:paraId="287A3FD6" w14:textId="77777777" w:rsidR="00F973E9" w:rsidRPr="00174AFC" w:rsidRDefault="00F973E9" w:rsidP="00F973E9">
            <w:pPr>
              <w:jc w:val="center"/>
              <w:rPr>
                <w:lang w:val="fr-CA"/>
              </w:rPr>
            </w:pPr>
          </w:p>
        </w:tc>
      </w:tr>
      <w:tr w:rsidR="00F973E9" w:rsidRPr="00174AFC" w14:paraId="4FE435B3" w14:textId="77777777" w:rsidTr="0020158C">
        <w:tc>
          <w:tcPr>
            <w:tcW w:w="675" w:type="dxa"/>
          </w:tcPr>
          <w:p w14:paraId="08A6A7CF" w14:textId="7870C1D8" w:rsidR="00F973E9" w:rsidRDefault="00F973E9" w:rsidP="00F973E9">
            <w:pPr>
              <w:rPr>
                <w:lang w:val="fr-CA"/>
              </w:rPr>
            </w:pPr>
            <w:r>
              <w:rPr>
                <w:lang w:val="fr-CA"/>
              </w:rPr>
              <w:t>M2</w:t>
            </w:r>
          </w:p>
        </w:tc>
        <w:tc>
          <w:tcPr>
            <w:tcW w:w="4678" w:type="dxa"/>
          </w:tcPr>
          <w:p w14:paraId="2E5DE468" w14:textId="77777777" w:rsidR="00F973E9" w:rsidRPr="002910A2" w:rsidRDefault="00F973E9" w:rsidP="00F973E9">
            <w:pPr>
              <w:rPr>
                <w:lang w:val="fr-CA"/>
              </w:rPr>
            </w:pPr>
            <w:r w:rsidRPr="002910A2">
              <w:rPr>
                <w:lang w:val="fr-CA"/>
              </w:rPr>
              <w:t>Pouvoir jouer et terminer un mode Sprint Solo</w:t>
            </w:r>
          </w:p>
          <w:p w14:paraId="7C806099" w14:textId="77777777" w:rsidR="00F973E9" w:rsidRPr="00174AFC" w:rsidRDefault="00F973E9" w:rsidP="00F973E9">
            <w:pPr>
              <w:rPr>
                <w:lang w:val="fr-CA"/>
              </w:rPr>
            </w:pPr>
          </w:p>
        </w:tc>
        <w:tc>
          <w:tcPr>
            <w:tcW w:w="1512" w:type="dxa"/>
          </w:tcPr>
          <w:p w14:paraId="6406DAD2" w14:textId="6BD751B7" w:rsidR="00F973E9" w:rsidRPr="00174AFC" w:rsidRDefault="00F973E9" w:rsidP="00F973E9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2019-11-26</w:t>
            </w:r>
          </w:p>
        </w:tc>
        <w:tc>
          <w:tcPr>
            <w:tcW w:w="1370" w:type="dxa"/>
          </w:tcPr>
          <w:p w14:paraId="76059343" w14:textId="742A15BB" w:rsidR="00F973E9" w:rsidRPr="00174AFC" w:rsidRDefault="00F973E9" w:rsidP="00F973E9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Passé</w:t>
            </w:r>
          </w:p>
        </w:tc>
        <w:tc>
          <w:tcPr>
            <w:tcW w:w="1371" w:type="dxa"/>
          </w:tcPr>
          <w:p w14:paraId="4EEF5D89" w14:textId="77777777" w:rsidR="00F973E9" w:rsidRPr="00174AFC" w:rsidRDefault="00F973E9" w:rsidP="00F973E9">
            <w:pPr>
              <w:jc w:val="center"/>
              <w:rPr>
                <w:lang w:val="fr-CA"/>
              </w:rPr>
            </w:pPr>
          </w:p>
        </w:tc>
      </w:tr>
      <w:tr w:rsidR="00F973E9" w:rsidRPr="00174AFC" w14:paraId="2B0A22C8" w14:textId="77777777" w:rsidTr="0020158C">
        <w:tc>
          <w:tcPr>
            <w:tcW w:w="675" w:type="dxa"/>
          </w:tcPr>
          <w:p w14:paraId="1601D65E" w14:textId="04D6A472" w:rsidR="00F973E9" w:rsidRDefault="00F973E9" w:rsidP="00F973E9">
            <w:pPr>
              <w:rPr>
                <w:lang w:val="fr-CA"/>
              </w:rPr>
            </w:pPr>
            <w:r>
              <w:rPr>
                <w:lang w:val="fr-CA"/>
              </w:rPr>
              <w:t>M3</w:t>
            </w:r>
          </w:p>
        </w:tc>
        <w:tc>
          <w:tcPr>
            <w:tcW w:w="4678" w:type="dxa"/>
          </w:tcPr>
          <w:p w14:paraId="63103EE6" w14:textId="77777777" w:rsidR="00F973E9" w:rsidRPr="002910A2" w:rsidRDefault="00F973E9" w:rsidP="00F973E9">
            <w:pPr>
              <w:rPr>
                <w:lang w:val="fr-CA"/>
              </w:rPr>
            </w:pPr>
            <w:r w:rsidRPr="002910A2">
              <w:rPr>
                <w:lang w:val="fr-CA"/>
              </w:rPr>
              <w:t>Pouvoir jouer et terminer un mode Sprint Coopératif</w:t>
            </w:r>
          </w:p>
          <w:p w14:paraId="5F897EC8" w14:textId="77777777" w:rsidR="00F973E9" w:rsidRPr="00174AFC" w:rsidRDefault="00F973E9" w:rsidP="00F973E9">
            <w:pPr>
              <w:rPr>
                <w:lang w:val="fr-CA"/>
              </w:rPr>
            </w:pPr>
          </w:p>
        </w:tc>
        <w:tc>
          <w:tcPr>
            <w:tcW w:w="1512" w:type="dxa"/>
          </w:tcPr>
          <w:p w14:paraId="38D1A60F" w14:textId="1B5BEC6F" w:rsidR="00F973E9" w:rsidRPr="00174AFC" w:rsidRDefault="00F973E9" w:rsidP="00F973E9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2019-11-26</w:t>
            </w:r>
          </w:p>
        </w:tc>
        <w:tc>
          <w:tcPr>
            <w:tcW w:w="1370" w:type="dxa"/>
          </w:tcPr>
          <w:p w14:paraId="5DDC5A66" w14:textId="0D908D37" w:rsidR="00F973E9" w:rsidRPr="00174AFC" w:rsidRDefault="00F973E9" w:rsidP="00F973E9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Passé</w:t>
            </w:r>
          </w:p>
        </w:tc>
        <w:tc>
          <w:tcPr>
            <w:tcW w:w="1371" w:type="dxa"/>
          </w:tcPr>
          <w:p w14:paraId="6984E9CC" w14:textId="77777777" w:rsidR="00F973E9" w:rsidRPr="00174AFC" w:rsidRDefault="00F973E9" w:rsidP="00F973E9">
            <w:pPr>
              <w:jc w:val="center"/>
              <w:rPr>
                <w:lang w:val="fr-CA"/>
              </w:rPr>
            </w:pPr>
          </w:p>
        </w:tc>
      </w:tr>
      <w:tr w:rsidR="00F973E9" w:rsidRPr="00174AFC" w14:paraId="584952FB" w14:textId="77777777" w:rsidTr="0020158C">
        <w:tc>
          <w:tcPr>
            <w:tcW w:w="675" w:type="dxa"/>
          </w:tcPr>
          <w:p w14:paraId="49AD7863" w14:textId="7EC19A37" w:rsidR="00F973E9" w:rsidRDefault="00F973E9" w:rsidP="00F973E9">
            <w:pPr>
              <w:rPr>
                <w:lang w:val="fr-CA"/>
              </w:rPr>
            </w:pPr>
            <w:r>
              <w:rPr>
                <w:lang w:val="fr-CA"/>
              </w:rPr>
              <w:t>M4</w:t>
            </w:r>
          </w:p>
        </w:tc>
        <w:tc>
          <w:tcPr>
            <w:tcW w:w="4678" w:type="dxa"/>
          </w:tcPr>
          <w:p w14:paraId="0149E496" w14:textId="77777777" w:rsidR="00F973E9" w:rsidRPr="002910A2" w:rsidRDefault="00F973E9" w:rsidP="00F973E9">
            <w:pPr>
              <w:rPr>
                <w:lang w:val="fr-CA"/>
              </w:rPr>
            </w:pPr>
            <w:r w:rsidRPr="002910A2">
              <w:rPr>
                <w:lang w:val="fr-CA"/>
              </w:rPr>
              <w:t>Pouvoir jouer et terminer un mode Tournoi</w:t>
            </w:r>
          </w:p>
          <w:p w14:paraId="1EF05C56" w14:textId="77777777" w:rsidR="00F973E9" w:rsidRPr="00174AFC" w:rsidRDefault="00F973E9" w:rsidP="00F973E9">
            <w:pPr>
              <w:rPr>
                <w:lang w:val="fr-CA"/>
              </w:rPr>
            </w:pPr>
          </w:p>
        </w:tc>
        <w:tc>
          <w:tcPr>
            <w:tcW w:w="1512" w:type="dxa"/>
          </w:tcPr>
          <w:p w14:paraId="06131814" w14:textId="308A1E04" w:rsidR="00F973E9" w:rsidRPr="00174AFC" w:rsidRDefault="00F973E9" w:rsidP="00F973E9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2019-11-26</w:t>
            </w:r>
          </w:p>
        </w:tc>
        <w:tc>
          <w:tcPr>
            <w:tcW w:w="1370" w:type="dxa"/>
          </w:tcPr>
          <w:p w14:paraId="258F59A9" w14:textId="7D862834" w:rsidR="00F973E9" w:rsidRPr="00174AFC" w:rsidRDefault="00F973E9" w:rsidP="00F973E9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Passé</w:t>
            </w:r>
          </w:p>
        </w:tc>
        <w:tc>
          <w:tcPr>
            <w:tcW w:w="1371" w:type="dxa"/>
          </w:tcPr>
          <w:p w14:paraId="076F6A2F" w14:textId="77777777" w:rsidR="00F973E9" w:rsidRPr="00174AFC" w:rsidRDefault="00F973E9" w:rsidP="00F973E9">
            <w:pPr>
              <w:jc w:val="center"/>
              <w:rPr>
                <w:lang w:val="fr-CA"/>
              </w:rPr>
            </w:pPr>
          </w:p>
        </w:tc>
      </w:tr>
      <w:tr w:rsidR="00F973E9" w:rsidRPr="00174AFC" w14:paraId="715F132E" w14:textId="77777777" w:rsidTr="0020158C">
        <w:tc>
          <w:tcPr>
            <w:tcW w:w="675" w:type="dxa"/>
          </w:tcPr>
          <w:p w14:paraId="7A9E8C02" w14:textId="72014046" w:rsidR="00F973E9" w:rsidRDefault="00F973E9" w:rsidP="00F973E9">
            <w:pPr>
              <w:rPr>
                <w:lang w:val="fr-CA"/>
              </w:rPr>
            </w:pPr>
            <w:r>
              <w:rPr>
                <w:lang w:val="fr-CA"/>
              </w:rPr>
              <w:t>M5</w:t>
            </w:r>
          </w:p>
        </w:tc>
        <w:tc>
          <w:tcPr>
            <w:tcW w:w="4678" w:type="dxa"/>
          </w:tcPr>
          <w:p w14:paraId="0AD2F89B" w14:textId="77777777" w:rsidR="00F973E9" w:rsidRPr="002910A2" w:rsidRDefault="00F973E9" w:rsidP="00F973E9">
            <w:pPr>
              <w:rPr>
                <w:lang w:val="fr-CA"/>
              </w:rPr>
            </w:pPr>
            <w:r w:rsidRPr="002910A2">
              <w:rPr>
                <w:lang w:val="fr-CA"/>
              </w:rPr>
              <w:t>Pouvoir voir des animations, écouter du son, et voir des effets spéciaux dans l’application.</w:t>
            </w:r>
          </w:p>
          <w:p w14:paraId="2F6E270F" w14:textId="77777777" w:rsidR="00F973E9" w:rsidRPr="00174AFC" w:rsidRDefault="00F973E9" w:rsidP="00F973E9">
            <w:pPr>
              <w:rPr>
                <w:lang w:val="fr-CA"/>
              </w:rPr>
            </w:pPr>
          </w:p>
        </w:tc>
        <w:tc>
          <w:tcPr>
            <w:tcW w:w="1512" w:type="dxa"/>
          </w:tcPr>
          <w:p w14:paraId="2FDD2784" w14:textId="3DAE4211" w:rsidR="00F973E9" w:rsidRPr="00174AFC" w:rsidRDefault="00F973E9" w:rsidP="00F973E9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2019-11-26</w:t>
            </w:r>
          </w:p>
        </w:tc>
        <w:tc>
          <w:tcPr>
            <w:tcW w:w="1370" w:type="dxa"/>
          </w:tcPr>
          <w:p w14:paraId="5241CE37" w14:textId="1EC1600F" w:rsidR="00F973E9" w:rsidRPr="00174AFC" w:rsidRDefault="00F973E9" w:rsidP="00F973E9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Passé</w:t>
            </w:r>
          </w:p>
        </w:tc>
        <w:tc>
          <w:tcPr>
            <w:tcW w:w="1371" w:type="dxa"/>
          </w:tcPr>
          <w:p w14:paraId="4190F6F6" w14:textId="77777777" w:rsidR="00F973E9" w:rsidRPr="00174AFC" w:rsidRDefault="00F973E9" w:rsidP="00F973E9">
            <w:pPr>
              <w:jc w:val="center"/>
              <w:rPr>
                <w:lang w:val="fr-CA"/>
              </w:rPr>
            </w:pPr>
          </w:p>
        </w:tc>
      </w:tr>
      <w:tr w:rsidR="00F973E9" w:rsidRPr="00174AFC" w14:paraId="2FE4BC13" w14:textId="77777777" w:rsidTr="0020158C">
        <w:tc>
          <w:tcPr>
            <w:tcW w:w="675" w:type="dxa"/>
          </w:tcPr>
          <w:p w14:paraId="4B539D7E" w14:textId="19EA960E" w:rsidR="00F973E9" w:rsidRDefault="00F973E9" w:rsidP="00F973E9">
            <w:pPr>
              <w:rPr>
                <w:lang w:val="fr-CA"/>
              </w:rPr>
            </w:pPr>
            <w:r>
              <w:rPr>
                <w:lang w:val="fr-CA"/>
              </w:rPr>
              <w:t>J1</w:t>
            </w:r>
          </w:p>
        </w:tc>
        <w:tc>
          <w:tcPr>
            <w:tcW w:w="4678" w:type="dxa"/>
          </w:tcPr>
          <w:p w14:paraId="0A0842B5" w14:textId="77777777" w:rsidR="00F973E9" w:rsidRPr="002910A2" w:rsidRDefault="00F973E9" w:rsidP="00F973E9">
            <w:pPr>
              <w:rPr>
                <w:lang w:val="fr-CA"/>
              </w:rPr>
            </w:pPr>
            <w:r w:rsidRPr="002910A2">
              <w:rPr>
                <w:lang w:val="fr-CA"/>
              </w:rPr>
              <w:t>Pouvoir créer un jeu en dessinant manuellement un dessin et y associer des indices et une difficulté.</w:t>
            </w:r>
          </w:p>
          <w:p w14:paraId="61CDB5A0" w14:textId="77777777" w:rsidR="00F973E9" w:rsidRPr="00174AFC" w:rsidRDefault="00F973E9" w:rsidP="00F973E9">
            <w:pPr>
              <w:rPr>
                <w:lang w:val="fr-CA"/>
              </w:rPr>
            </w:pPr>
          </w:p>
        </w:tc>
        <w:tc>
          <w:tcPr>
            <w:tcW w:w="1512" w:type="dxa"/>
          </w:tcPr>
          <w:p w14:paraId="2BBDA693" w14:textId="61294C02" w:rsidR="00F973E9" w:rsidRPr="00174AFC" w:rsidRDefault="00F973E9" w:rsidP="00F973E9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2019-11-26</w:t>
            </w:r>
          </w:p>
        </w:tc>
        <w:tc>
          <w:tcPr>
            <w:tcW w:w="1370" w:type="dxa"/>
          </w:tcPr>
          <w:p w14:paraId="25AC1B03" w14:textId="7B8EDB04" w:rsidR="00F973E9" w:rsidRPr="00174AFC" w:rsidRDefault="00F973E9" w:rsidP="00F973E9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Passé</w:t>
            </w:r>
          </w:p>
        </w:tc>
        <w:tc>
          <w:tcPr>
            <w:tcW w:w="1371" w:type="dxa"/>
          </w:tcPr>
          <w:p w14:paraId="5695121D" w14:textId="77777777" w:rsidR="00F973E9" w:rsidRPr="00174AFC" w:rsidRDefault="00F973E9" w:rsidP="00F973E9">
            <w:pPr>
              <w:jc w:val="center"/>
              <w:rPr>
                <w:lang w:val="fr-CA"/>
              </w:rPr>
            </w:pPr>
          </w:p>
        </w:tc>
      </w:tr>
      <w:tr w:rsidR="00F973E9" w:rsidRPr="00174AFC" w14:paraId="0339FA6A" w14:textId="77777777" w:rsidTr="0020158C">
        <w:tc>
          <w:tcPr>
            <w:tcW w:w="675" w:type="dxa"/>
          </w:tcPr>
          <w:p w14:paraId="34664FA6" w14:textId="14E6716E" w:rsidR="00F973E9" w:rsidRDefault="00F973E9" w:rsidP="00F973E9">
            <w:pPr>
              <w:rPr>
                <w:lang w:val="fr-CA"/>
              </w:rPr>
            </w:pPr>
            <w:r>
              <w:rPr>
                <w:lang w:val="fr-CA"/>
              </w:rPr>
              <w:t>J2</w:t>
            </w:r>
          </w:p>
        </w:tc>
        <w:tc>
          <w:tcPr>
            <w:tcW w:w="4678" w:type="dxa"/>
          </w:tcPr>
          <w:p w14:paraId="20A1A5CB" w14:textId="77777777" w:rsidR="00F973E9" w:rsidRPr="002910A2" w:rsidRDefault="00F973E9" w:rsidP="00F973E9">
            <w:pPr>
              <w:rPr>
                <w:lang w:val="fr-CA"/>
              </w:rPr>
            </w:pPr>
            <w:r w:rsidRPr="002910A2">
              <w:rPr>
                <w:lang w:val="fr-CA"/>
              </w:rPr>
              <w:t>Pouvoir créer un jeu en sélectionnant une image sur Internet et y associer des indices et une difficulté.</w:t>
            </w:r>
          </w:p>
          <w:p w14:paraId="540A55B1" w14:textId="77777777" w:rsidR="00F973E9" w:rsidRPr="00174AFC" w:rsidRDefault="00F973E9" w:rsidP="00F973E9">
            <w:pPr>
              <w:rPr>
                <w:lang w:val="fr-CA"/>
              </w:rPr>
            </w:pPr>
          </w:p>
        </w:tc>
        <w:tc>
          <w:tcPr>
            <w:tcW w:w="1512" w:type="dxa"/>
          </w:tcPr>
          <w:p w14:paraId="2B863E98" w14:textId="0855CDA9" w:rsidR="00F973E9" w:rsidRPr="00174AFC" w:rsidRDefault="00F973E9" w:rsidP="00F973E9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2019-11-26</w:t>
            </w:r>
          </w:p>
        </w:tc>
        <w:tc>
          <w:tcPr>
            <w:tcW w:w="1370" w:type="dxa"/>
          </w:tcPr>
          <w:p w14:paraId="581C1825" w14:textId="327511CE" w:rsidR="00F973E9" w:rsidRPr="00174AFC" w:rsidRDefault="00F973E9" w:rsidP="00F973E9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Passé</w:t>
            </w:r>
          </w:p>
        </w:tc>
        <w:tc>
          <w:tcPr>
            <w:tcW w:w="1371" w:type="dxa"/>
          </w:tcPr>
          <w:p w14:paraId="48D735DB" w14:textId="77777777" w:rsidR="00F973E9" w:rsidRPr="00174AFC" w:rsidRDefault="00F973E9" w:rsidP="00F973E9">
            <w:pPr>
              <w:jc w:val="center"/>
              <w:rPr>
                <w:lang w:val="fr-CA"/>
              </w:rPr>
            </w:pPr>
          </w:p>
        </w:tc>
      </w:tr>
      <w:tr w:rsidR="00F973E9" w:rsidRPr="00174AFC" w14:paraId="733FC6A8" w14:textId="77777777" w:rsidTr="0020158C">
        <w:tc>
          <w:tcPr>
            <w:tcW w:w="675" w:type="dxa"/>
          </w:tcPr>
          <w:p w14:paraId="02388958" w14:textId="2213519D" w:rsidR="00F973E9" w:rsidRDefault="00F973E9" w:rsidP="00F973E9">
            <w:pPr>
              <w:rPr>
                <w:lang w:val="fr-CA"/>
              </w:rPr>
            </w:pPr>
            <w:r>
              <w:rPr>
                <w:lang w:val="fr-CA"/>
              </w:rPr>
              <w:t>J3</w:t>
            </w:r>
          </w:p>
        </w:tc>
        <w:tc>
          <w:tcPr>
            <w:tcW w:w="4678" w:type="dxa"/>
          </w:tcPr>
          <w:p w14:paraId="74622F17" w14:textId="77777777" w:rsidR="00F973E9" w:rsidRPr="002910A2" w:rsidRDefault="00F973E9" w:rsidP="00F973E9">
            <w:pPr>
              <w:rPr>
                <w:lang w:val="fr-CA"/>
              </w:rPr>
            </w:pPr>
            <w:r w:rsidRPr="002910A2">
              <w:rPr>
                <w:lang w:val="fr-CA"/>
              </w:rPr>
              <w:t>Lors de la création d’un jeu, pouvoir choisir une méthode de dessin pour le joueur virtuel (exemple: panoramique).</w:t>
            </w:r>
          </w:p>
          <w:p w14:paraId="4DF9A2AD" w14:textId="77777777" w:rsidR="00F973E9" w:rsidRPr="00174AFC" w:rsidRDefault="00F973E9" w:rsidP="00F973E9">
            <w:pPr>
              <w:rPr>
                <w:lang w:val="fr-CA"/>
              </w:rPr>
            </w:pPr>
          </w:p>
        </w:tc>
        <w:tc>
          <w:tcPr>
            <w:tcW w:w="1512" w:type="dxa"/>
          </w:tcPr>
          <w:p w14:paraId="7CE2990B" w14:textId="5EBF7335" w:rsidR="00F973E9" w:rsidRPr="00174AFC" w:rsidRDefault="00F973E9" w:rsidP="00F973E9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2019-11-26</w:t>
            </w:r>
          </w:p>
        </w:tc>
        <w:tc>
          <w:tcPr>
            <w:tcW w:w="1370" w:type="dxa"/>
          </w:tcPr>
          <w:p w14:paraId="1C1635CE" w14:textId="5038CE4C" w:rsidR="00F973E9" w:rsidRPr="00174AFC" w:rsidRDefault="00F973E9" w:rsidP="00F973E9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Passé</w:t>
            </w:r>
          </w:p>
        </w:tc>
        <w:tc>
          <w:tcPr>
            <w:tcW w:w="1371" w:type="dxa"/>
          </w:tcPr>
          <w:p w14:paraId="1B1AEE97" w14:textId="77777777" w:rsidR="00F973E9" w:rsidRPr="00174AFC" w:rsidRDefault="00F973E9" w:rsidP="00F973E9">
            <w:pPr>
              <w:jc w:val="center"/>
              <w:rPr>
                <w:lang w:val="fr-CA"/>
              </w:rPr>
            </w:pPr>
          </w:p>
        </w:tc>
      </w:tr>
      <w:tr w:rsidR="00F973E9" w:rsidRPr="00174AFC" w14:paraId="13483D40" w14:textId="77777777" w:rsidTr="0020158C">
        <w:tc>
          <w:tcPr>
            <w:tcW w:w="675" w:type="dxa"/>
          </w:tcPr>
          <w:p w14:paraId="2A833581" w14:textId="4CC8A826" w:rsidR="00F973E9" w:rsidRDefault="00F973E9" w:rsidP="00F973E9">
            <w:pPr>
              <w:rPr>
                <w:lang w:val="fr-CA"/>
              </w:rPr>
            </w:pPr>
            <w:r>
              <w:rPr>
                <w:lang w:val="fr-CA"/>
              </w:rPr>
              <w:t>J4</w:t>
            </w:r>
          </w:p>
        </w:tc>
        <w:tc>
          <w:tcPr>
            <w:tcW w:w="4678" w:type="dxa"/>
          </w:tcPr>
          <w:p w14:paraId="75B57718" w14:textId="77777777" w:rsidR="00F973E9" w:rsidRPr="002910A2" w:rsidRDefault="00F973E9" w:rsidP="00F973E9">
            <w:pPr>
              <w:rPr>
                <w:lang w:val="fr-CA"/>
              </w:rPr>
            </w:pPr>
            <w:r w:rsidRPr="002910A2">
              <w:rPr>
                <w:lang w:val="fr-CA"/>
              </w:rPr>
              <w:t>Utiliser Potrace pour la conversion d’images.</w:t>
            </w:r>
          </w:p>
          <w:p w14:paraId="06A86165" w14:textId="77777777" w:rsidR="00F973E9" w:rsidRPr="00174AFC" w:rsidRDefault="00F973E9" w:rsidP="00F973E9">
            <w:pPr>
              <w:rPr>
                <w:lang w:val="fr-CA"/>
              </w:rPr>
            </w:pPr>
          </w:p>
        </w:tc>
        <w:tc>
          <w:tcPr>
            <w:tcW w:w="1512" w:type="dxa"/>
          </w:tcPr>
          <w:p w14:paraId="04AD16C5" w14:textId="71B39589" w:rsidR="00F973E9" w:rsidRPr="00174AFC" w:rsidRDefault="00F973E9" w:rsidP="00F973E9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2019-11-26</w:t>
            </w:r>
          </w:p>
        </w:tc>
        <w:tc>
          <w:tcPr>
            <w:tcW w:w="1370" w:type="dxa"/>
          </w:tcPr>
          <w:p w14:paraId="7F4F2415" w14:textId="2E4F17DF" w:rsidR="00F973E9" w:rsidRPr="00174AFC" w:rsidRDefault="00F973E9" w:rsidP="00F973E9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Passé</w:t>
            </w:r>
          </w:p>
        </w:tc>
        <w:tc>
          <w:tcPr>
            <w:tcW w:w="1371" w:type="dxa"/>
          </w:tcPr>
          <w:p w14:paraId="1A283364" w14:textId="77777777" w:rsidR="00F973E9" w:rsidRPr="00174AFC" w:rsidRDefault="00F973E9" w:rsidP="00F973E9">
            <w:pPr>
              <w:jc w:val="center"/>
              <w:rPr>
                <w:lang w:val="fr-CA"/>
              </w:rPr>
            </w:pPr>
          </w:p>
        </w:tc>
      </w:tr>
      <w:tr w:rsidR="00F973E9" w:rsidRPr="00174AFC" w14:paraId="66D6A62F" w14:textId="77777777" w:rsidTr="0020158C">
        <w:tc>
          <w:tcPr>
            <w:tcW w:w="675" w:type="dxa"/>
          </w:tcPr>
          <w:p w14:paraId="61FD8DA7" w14:textId="79EA238D" w:rsidR="00F973E9" w:rsidRDefault="00F973E9" w:rsidP="00F973E9">
            <w:pPr>
              <w:rPr>
                <w:lang w:val="fr-CA"/>
              </w:rPr>
            </w:pPr>
            <w:r>
              <w:rPr>
                <w:lang w:val="fr-CA"/>
              </w:rPr>
              <w:t>V1</w:t>
            </w:r>
          </w:p>
        </w:tc>
        <w:tc>
          <w:tcPr>
            <w:tcW w:w="4678" w:type="dxa"/>
          </w:tcPr>
          <w:p w14:paraId="1295E813" w14:textId="77777777" w:rsidR="00F973E9" w:rsidRPr="002910A2" w:rsidRDefault="00F973E9" w:rsidP="00F973E9">
            <w:pPr>
              <w:rPr>
                <w:lang w:val="fr-CA"/>
              </w:rPr>
            </w:pPr>
            <w:r w:rsidRPr="002910A2">
              <w:rPr>
                <w:lang w:val="fr-CA"/>
              </w:rPr>
              <w:t>Pouvoir remarquer la présence de messages provenant de joueurs virtuels dans le clavardage, durant une partie quelconque.</w:t>
            </w:r>
          </w:p>
          <w:p w14:paraId="57302F89" w14:textId="77777777" w:rsidR="00F973E9" w:rsidRPr="00174AFC" w:rsidRDefault="00F973E9" w:rsidP="00F973E9">
            <w:pPr>
              <w:rPr>
                <w:lang w:val="fr-CA"/>
              </w:rPr>
            </w:pPr>
          </w:p>
        </w:tc>
        <w:tc>
          <w:tcPr>
            <w:tcW w:w="1512" w:type="dxa"/>
          </w:tcPr>
          <w:p w14:paraId="6E9C7BE0" w14:textId="117CAE72" w:rsidR="00F973E9" w:rsidRPr="00174AFC" w:rsidRDefault="00F973E9" w:rsidP="00F973E9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2019-11-26</w:t>
            </w:r>
          </w:p>
        </w:tc>
        <w:tc>
          <w:tcPr>
            <w:tcW w:w="1370" w:type="dxa"/>
          </w:tcPr>
          <w:p w14:paraId="044929CE" w14:textId="2B538CD2" w:rsidR="00F973E9" w:rsidRPr="00174AFC" w:rsidRDefault="00F973E9" w:rsidP="00F973E9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Passé</w:t>
            </w:r>
          </w:p>
        </w:tc>
        <w:tc>
          <w:tcPr>
            <w:tcW w:w="1371" w:type="dxa"/>
          </w:tcPr>
          <w:p w14:paraId="05D566D5" w14:textId="77777777" w:rsidR="00F973E9" w:rsidRPr="00174AFC" w:rsidRDefault="00F973E9" w:rsidP="00F973E9">
            <w:pPr>
              <w:jc w:val="center"/>
              <w:rPr>
                <w:lang w:val="fr-CA"/>
              </w:rPr>
            </w:pPr>
          </w:p>
        </w:tc>
      </w:tr>
    </w:tbl>
    <w:p w14:paraId="0F83CA39" w14:textId="77777777" w:rsidR="000D4933" w:rsidRPr="00174AFC" w:rsidRDefault="000D4933" w:rsidP="000D4933">
      <w:pPr>
        <w:rPr>
          <w:lang w:val="fr-CA"/>
        </w:rPr>
      </w:pPr>
    </w:p>
    <w:sectPr w:rsidR="000D4933" w:rsidRPr="00174AFC" w:rsidSect="0055404B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C9BAF1" w14:textId="77777777" w:rsidR="00AC6C92" w:rsidRDefault="00AC6C92">
      <w:r>
        <w:separator/>
      </w:r>
    </w:p>
  </w:endnote>
  <w:endnote w:type="continuationSeparator" w:id="0">
    <w:p w14:paraId="201F34AF" w14:textId="77777777" w:rsidR="00AC6C92" w:rsidRDefault="00AC6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111FEC" w14:textId="77777777" w:rsidR="00CF1B43" w:rsidRDefault="005072C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F1B4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6029300" w14:textId="77777777" w:rsidR="00CF1B43" w:rsidRDefault="00CF1B4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F1B43" w14:paraId="113A03DA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D116D30" w14:textId="3D000B17" w:rsidR="00CF1B43" w:rsidRPr="006B0BF3" w:rsidRDefault="00CF1B43">
          <w:pPr>
            <w:ind w:right="360"/>
            <w:rPr>
              <w:lang w:val="fr-CA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096B74F" w14:textId="7C2F3D44" w:rsidR="00CF1B43" w:rsidRDefault="00913480" w:rsidP="002F4EA8">
          <w:pPr>
            <w:jc w:val="center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103289E" w14:textId="6FADEB92" w:rsidR="00CF1B43" w:rsidRDefault="00CF1B43">
          <w:pPr>
            <w:jc w:val="right"/>
          </w:pPr>
        </w:p>
      </w:tc>
    </w:tr>
  </w:tbl>
  <w:p w14:paraId="79B27C7D" w14:textId="77777777" w:rsidR="00CF1B43" w:rsidRDefault="00CF1B4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18C97" w14:textId="77777777" w:rsidR="00CF1B43" w:rsidRDefault="00CF1B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C44070" w14:textId="77777777" w:rsidR="00AC6C92" w:rsidRDefault="00AC6C92">
      <w:r>
        <w:separator/>
      </w:r>
    </w:p>
  </w:footnote>
  <w:footnote w:type="continuationSeparator" w:id="0">
    <w:p w14:paraId="76F907C0" w14:textId="77777777" w:rsidR="00AC6C92" w:rsidRDefault="00AC6C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386EB0" w14:textId="77777777" w:rsidR="00CF1B43" w:rsidRDefault="00CF1B43">
    <w:pPr>
      <w:rPr>
        <w:sz w:val="24"/>
      </w:rPr>
    </w:pPr>
  </w:p>
  <w:p w14:paraId="4BFB414F" w14:textId="77777777" w:rsidR="00CF1B43" w:rsidRDefault="00CF1B43">
    <w:pPr>
      <w:pBdr>
        <w:top w:val="single" w:sz="6" w:space="1" w:color="auto"/>
      </w:pBdr>
      <w:rPr>
        <w:sz w:val="24"/>
      </w:rPr>
    </w:pPr>
  </w:p>
  <w:sdt>
    <w:sdtPr>
      <w:rPr>
        <w:rFonts w:ascii="Arial" w:hAnsi="Arial"/>
        <w:b/>
        <w:sz w:val="36"/>
      </w:rPr>
      <w:alias w:val="Société"/>
      <w:id w:val="136566283"/>
      <w:placeholder>
        <w:docPart w:val="DB562697261345F68583765304A95160"/>
      </w:placeholder>
      <w:dataBinding w:prefixMappings="xmlns:ns0='http://schemas.openxmlformats.org/officeDocument/2006/extended-properties' " w:xpath="/ns0:Properties[1]/ns0:Company[1]" w:storeItemID="{6668398D-A668-4E3E-A5EB-62B293D839F1}"/>
      <w:text/>
    </w:sdtPr>
    <w:sdtEndPr/>
    <w:sdtContent>
      <w:p w14:paraId="010558C8" w14:textId="444FB683" w:rsidR="00CF1B43" w:rsidRDefault="00174AFC">
        <w:pPr>
          <w:pBdr>
            <w:bottom w:val="single" w:sz="6" w:space="1" w:color="auto"/>
          </w:pBdr>
          <w:jc w:val="right"/>
          <w:rPr>
            <w:rFonts w:ascii="Arial" w:hAnsi="Arial"/>
            <w:b/>
            <w:sz w:val="36"/>
          </w:rPr>
        </w:pPr>
        <w:proofErr w:type="spellStart"/>
        <w:r>
          <w:rPr>
            <w:rFonts w:ascii="Arial" w:hAnsi="Arial"/>
            <w:b/>
            <w:sz w:val="36"/>
          </w:rPr>
          <w:t>Équipe</w:t>
        </w:r>
        <w:proofErr w:type="spellEnd"/>
        <w:r>
          <w:rPr>
            <w:rFonts w:ascii="Arial" w:hAnsi="Arial"/>
            <w:b/>
            <w:sz w:val="36"/>
          </w:rPr>
          <w:t xml:space="preserve"> 6</w:t>
        </w:r>
      </w:p>
    </w:sdtContent>
  </w:sdt>
  <w:p w14:paraId="452BA568" w14:textId="77777777" w:rsidR="00CF1B43" w:rsidRDefault="00CF1B43">
    <w:pPr>
      <w:pBdr>
        <w:bottom w:val="single" w:sz="6" w:space="1" w:color="auto"/>
      </w:pBdr>
      <w:jc w:val="right"/>
      <w:rPr>
        <w:sz w:val="24"/>
      </w:rPr>
    </w:pPr>
  </w:p>
  <w:p w14:paraId="36755BD4" w14:textId="77777777" w:rsidR="00CF1B43" w:rsidRDefault="00CF1B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BCC7B6" w14:textId="77777777" w:rsidR="00CF1B43" w:rsidRDefault="00CF1B4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2E910B" w14:textId="77777777" w:rsidR="00CF1B43" w:rsidRDefault="00CF1B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B33E5D"/>
    <w:multiLevelType w:val="hybridMultilevel"/>
    <w:tmpl w:val="4F9A5EF6"/>
    <w:lvl w:ilvl="0" w:tplc="0C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C711A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F974F0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1CD06C0"/>
    <w:multiLevelType w:val="singleLevel"/>
    <w:tmpl w:val="FFFFFFFF"/>
    <w:lvl w:ilvl="0">
      <w:start w:val="1"/>
      <w:numFmt w:val="decimal"/>
      <w:lvlText w:val="%1."/>
      <w:legacy w:legacy="1" w:legacySpace="144" w:legacyIndent="0"/>
      <w:lvlJc w:val="left"/>
    </w:lvl>
  </w:abstractNum>
  <w:abstractNum w:abstractNumId="5" w15:restartNumberingAfterBreak="0">
    <w:nsid w:val="1A171AAC"/>
    <w:multiLevelType w:val="multilevel"/>
    <w:tmpl w:val="C01683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</w:lvl>
  </w:abstractNum>
  <w:abstractNum w:abstractNumId="6" w15:restartNumberingAfterBreak="0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18C30F5"/>
    <w:multiLevelType w:val="hybridMultilevel"/>
    <w:tmpl w:val="CE68F526"/>
    <w:lvl w:ilvl="0" w:tplc="3620C332">
      <w:start w:val="1"/>
      <w:numFmt w:val="bullet"/>
      <w:pStyle w:val="BodyText2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8CA58F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796F3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2CF4D1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8053B16"/>
    <w:multiLevelType w:val="multilevel"/>
    <w:tmpl w:val="09F6903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4B930AFE"/>
    <w:multiLevelType w:val="hybridMultilevel"/>
    <w:tmpl w:val="C42C7A7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81558C7"/>
    <w:multiLevelType w:val="hybridMultilevel"/>
    <w:tmpl w:val="45BCC71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6A0510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36539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70D05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1" w15:restartNumberingAfterBreak="0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B204FE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4"/>
  </w:num>
  <w:num w:numId="6">
    <w:abstractNumId w:val="0"/>
  </w:num>
  <w:num w:numId="7">
    <w:abstractNumId w:val="13"/>
  </w:num>
  <w:num w:numId="8">
    <w:abstractNumId w:val="17"/>
  </w:num>
  <w:num w:numId="9">
    <w:abstractNumId w:val="3"/>
  </w:num>
  <w:num w:numId="10">
    <w:abstractNumId w:val="9"/>
  </w:num>
  <w:num w:numId="11">
    <w:abstractNumId w:val="7"/>
  </w:num>
  <w:num w:numId="12">
    <w:abstractNumId w:val="21"/>
  </w:num>
  <w:num w:numId="13">
    <w:abstractNumId w:val="18"/>
  </w:num>
  <w:num w:numId="14">
    <w:abstractNumId w:val="6"/>
  </w:num>
  <w:num w:numId="15">
    <w:abstractNumId w:val="10"/>
  </w:num>
  <w:num w:numId="16">
    <w:abstractNumId w:val="20"/>
  </w:num>
  <w:num w:numId="17">
    <w:abstractNumId w:val="12"/>
  </w:num>
  <w:num w:numId="18">
    <w:abstractNumId w:val="11"/>
  </w:num>
  <w:num w:numId="19">
    <w:abstractNumId w:val="19"/>
  </w:num>
  <w:num w:numId="20">
    <w:abstractNumId w:val="2"/>
  </w:num>
  <w:num w:numId="21">
    <w:abstractNumId w:val="22"/>
  </w:num>
  <w:num w:numId="22">
    <w:abstractNumId w:val="15"/>
  </w:num>
  <w:num w:numId="23">
    <w:abstractNumId w:val="1"/>
  </w:num>
  <w:num w:numId="24">
    <w:abstractNumId w:val="16"/>
  </w:num>
  <w:num w:numId="25">
    <w:abstractNumId w:val="8"/>
  </w:num>
  <w:num w:numId="26">
    <w:abstractNumId w:val="5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8" w:dllVersion="513" w:checkStyle="1"/>
  <w:activeWritingStyle w:appName="MSWord" w:lang="en-GB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137A"/>
    <w:rsid w:val="000206F6"/>
    <w:rsid w:val="0006235F"/>
    <w:rsid w:val="00084C50"/>
    <w:rsid w:val="000B3729"/>
    <w:rsid w:val="000B3D7D"/>
    <w:rsid w:val="000C5C00"/>
    <w:rsid w:val="000D17D5"/>
    <w:rsid w:val="000D4933"/>
    <w:rsid w:val="00174AFC"/>
    <w:rsid w:val="001861B1"/>
    <w:rsid w:val="001C19BF"/>
    <w:rsid w:val="0020158C"/>
    <w:rsid w:val="00206B1E"/>
    <w:rsid w:val="00233BB2"/>
    <w:rsid w:val="00262D1A"/>
    <w:rsid w:val="002665FA"/>
    <w:rsid w:val="002F4EA8"/>
    <w:rsid w:val="003320C1"/>
    <w:rsid w:val="004559A8"/>
    <w:rsid w:val="004F7681"/>
    <w:rsid w:val="00507171"/>
    <w:rsid w:val="005072CE"/>
    <w:rsid w:val="0055404B"/>
    <w:rsid w:val="00665F27"/>
    <w:rsid w:val="00693F43"/>
    <w:rsid w:val="006B0AFC"/>
    <w:rsid w:val="006B0BF3"/>
    <w:rsid w:val="006C0E41"/>
    <w:rsid w:val="00700AF2"/>
    <w:rsid w:val="007079C2"/>
    <w:rsid w:val="00743B16"/>
    <w:rsid w:val="0078562F"/>
    <w:rsid w:val="0082608D"/>
    <w:rsid w:val="00844DB0"/>
    <w:rsid w:val="00857403"/>
    <w:rsid w:val="00913480"/>
    <w:rsid w:val="00964AB5"/>
    <w:rsid w:val="009869FA"/>
    <w:rsid w:val="009F2152"/>
    <w:rsid w:val="00A23F36"/>
    <w:rsid w:val="00A351E7"/>
    <w:rsid w:val="00A94679"/>
    <w:rsid w:val="00AC6C92"/>
    <w:rsid w:val="00AF0518"/>
    <w:rsid w:val="00B2510E"/>
    <w:rsid w:val="00B4507C"/>
    <w:rsid w:val="00BB1CB1"/>
    <w:rsid w:val="00BC0D07"/>
    <w:rsid w:val="00C10707"/>
    <w:rsid w:val="00C56D30"/>
    <w:rsid w:val="00C721FC"/>
    <w:rsid w:val="00C77A9F"/>
    <w:rsid w:val="00CE137A"/>
    <w:rsid w:val="00CF1B43"/>
    <w:rsid w:val="00D205AF"/>
    <w:rsid w:val="00D31E96"/>
    <w:rsid w:val="00D34B31"/>
    <w:rsid w:val="00D6623B"/>
    <w:rsid w:val="00DD72AF"/>
    <w:rsid w:val="00DE2EC8"/>
    <w:rsid w:val="00E45EEE"/>
    <w:rsid w:val="00E50237"/>
    <w:rsid w:val="00E6051C"/>
    <w:rsid w:val="00EB4EE9"/>
    <w:rsid w:val="00F25AC1"/>
    <w:rsid w:val="00F34425"/>
    <w:rsid w:val="00F351B8"/>
    <w:rsid w:val="00F633D9"/>
    <w:rsid w:val="00F973E9"/>
    <w:rsid w:val="00FB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AB8B58"/>
  <w15:docId w15:val="{DC9ECF4F-14C2-42D8-9FB6-CCC9BB649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351B8"/>
    <w:pPr>
      <w:widowControl w:val="0"/>
      <w:spacing w:line="240" w:lineRule="atLeast"/>
      <w:jc w:val="both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2F4EA8"/>
    <w:pPr>
      <w:keepNext/>
      <w:numPr>
        <w:numId w:val="6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5404B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55404B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55404B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55404B"/>
    <w:pPr>
      <w:numPr>
        <w:ilvl w:val="4"/>
        <w:numId w:val="6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55404B"/>
    <w:pPr>
      <w:numPr>
        <w:ilvl w:val="5"/>
        <w:numId w:val="6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55404B"/>
    <w:pPr>
      <w:numPr>
        <w:ilvl w:val="6"/>
        <w:numId w:val="6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55404B"/>
    <w:pPr>
      <w:numPr>
        <w:ilvl w:val="7"/>
        <w:numId w:val="6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55404B"/>
    <w:pPr>
      <w:numPr>
        <w:ilvl w:val="8"/>
        <w:numId w:val="6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55404B"/>
    <w:pPr>
      <w:spacing w:before="80"/>
      <w:ind w:left="720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55404B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55404B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55404B"/>
    <w:pPr>
      <w:ind w:left="900" w:hanging="900"/>
    </w:pPr>
  </w:style>
  <w:style w:type="paragraph" w:styleId="TOC1">
    <w:name w:val="toc 1"/>
    <w:basedOn w:val="Normal"/>
    <w:next w:val="Normal"/>
    <w:uiPriority w:val="39"/>
    <w:rsid w:val="0055404B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55404B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55404B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55404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5404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5404B"/>
  </w:style>
  <w:style w:type="paragraph" w:customStyle="1" w:styleId="Bullet1">
    <w:name w:val="Bullet1"/>
    <w:basedOn w:val="Normal"/>
    <w:rsid w:val="0055404B"/>
    <w:pPr>
      <w:ind w:left="720" w:hanging="432"/>
    </w:pPr>
  </w:style>
  <w:style w:type="paragraph" w:customStyle="1" w:styleId="Bullet2">
    <w:name w:val="Bullet2"/>
    <w:basedOn w:val="Normal"/>
    <w:rsid w:val="0055404B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55404B"/>
    <w:pPr>
      <w:keepLines/>
      <w:spacing w:after="120"/>
    </w:pPr>
  </w:style>
  <w:style w:type="paragraph" w:styleId="BodyText">
    <w:name w:val="Body Text"/>
    <w:basedOn w:val="Normal"/>
    <w:rsid w:val="0055404B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55404B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55404B"/>
    <w:rPr>
      <w:sz w:val="20"/>
      <w:vertAlign w:val="superscript"/>
    </w:rPr>
  </w:style>
  <w:style w:type="paragraph" w:styleId="FootnoteText">
    <w:name w:val="footnote text"/>
    <w:basedOn w:val="Normal"/>
    <w:semiHidden/>
    <w:rsid w:val="0055404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55404B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55404B"/>
    <w:pPr>
      <w:spacing w:before="80" w:line="240" w:lineRule="auto"/>
    </w:pPr>
  </w:style>
  <w:style w:type="paragraph" w:customStyle="1" w:styleId="Paragraph3">
    <w:name w:val="Paragraph3"/>
    <w:basedOn w:val="Normal"/>
    <w:rsid w:val="0055404B"/>
    <w:pPr>
      <w:spacing w:before="80" w:line="240" w:lineRule="auto"/>
      <w:ind w:left="1530"/>
    </w:pPr>
  </w:style>
  <w:style w:type="paragraph" w:customStyle="1" w:styleId="Paragraph4">
    <w:name w:val="Paragraph4"/>
    <w:basedOn w:val="Normal"/>
    <w:rsid w:val="0055404B"/>
    <w:pPr>
      <w:spacing w:before="80" w:line="240" w:lineRule="auto"/>
      <w:ind w:left="2250"/>
    </w:pPr>
  </w:style>
  <w:style w:type="paragraph" w:styleId="TOC4">
    <w:name w:val="toc 4"/>
    <w:basedOn w:val="Normal"/>
    <w:next w:val="Normal"/>
    <w:semiHidden/>
    <w:rsid w:val="0055404B"/>
    <w:pPr>
      <w:ind w:left="600"/>
    </w:pPr>
  </w:style>
  <w:style w:type="paragraph" w:styleId="TOC5">
    <w:name w:val="toc 5"/>
    <w:basedOn w:val="Normal"/>
    <w:next w:val="Normal"/>
    <w:semiHidden/>
    <w:rsid w:val="0055404B"/>
    <w:pPr>
      <w:ind w:left="800"/>
    </w:pPr>
  </w:style>
  <w:style w:type="paragraph" w:styleId="TOC6">
    <w:name w:val="toc 6"/>
    <w:basedOn w:val="Normal"/>
    <w:next w:val="Normal"/>
    <w:semiHidden/>
    <w:rsid w:val="0055404B"/>
    <w:pPr>
      <w:ind w:left="1000"/>
    </w:pPr>
  </w:style>
  <w:style w:type="paragraph" w:styleId="TOC7">
    <w:name w:val="toc 7"/>
    <w:basedOn w:val="Normal"/>
    <w:next w:val="Normal"/>
    <w:semiHidden/>
    <w:rsid w:val="0055404B"/>
    <w:pPr>
      <w:ind w:left="1200"/>
    </w:pPr>
  </w:style>
  <w:style w:type="paragraph" w:styleId="TOC8">
    <w:name w:val="toc 8"/>
    <w:basedOn w:val="Normal"/>
    <w:next w:val="Normal"/>
    <w:semiHidden/>
    <w:rsid w:val="0055404B"/>
    <w:pPr>
      <w:ind w:left="1400"/>
    </w:pPr>
  </w:style>
  <w:style w:type="paragraph" w:styleId="TOC9">
    <w:name w:val="toc 9"/>
    <w:basedOn w:val="Normal"/>
    <w:next w:val="Normal"/>
    <w:semiHidden/>
    <w:rsid w:val="0055404B"/>
    <w:pPr>
      <w:ind w:left="1600"/>
    </w:pPr>
  </w:style>
  <w:style w:type="paragraph" w:styleId="BodyText20">
    <w:name w:val="Body Text 2"/>
    <w:basedOn w:val="Normal"/>
    <w:rsid w:val="0055404B"/>
    <w:rPr>
      <w:i/>
      <w:color w:val="0000FF"/>
    </w:rPr>
  </w:style>
  <w:style w:type="paragraph" w:styleId="BodyTextIndent">
    <w:name w:val="Body Text Indent"/>
    <w:basedOn w:val="Normal"/>
    <w:rsid w:val="0055404B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55404B"/>
    <w:pPr>
      <w:widowControl/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Normal"/>
    <w:rsid w:val="0055404B"/>
    <w:pPr>
      <w:widowControl/>
      <w:numPr>
        <w:numId w:val="27"/>
      </w:numPr>
      <w:tabs>
        <w:tab w:val="left" w:pos="720"/>
      </w:tabs>
      <w:spacing w:before="120" w:line="240" w:lineRule="auto"/>
      <w:ind w:right="360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A351E7"/>
    <w:pPr>
      <w:spacing w:after="120"/>
      <w:ind w:left="720"/>
    </w:pPr>
    <w:rPr>
      <w:rFonts w:ascii="Arial" w:hAnsi="Arial" w:cs="Arial"/>
      <w:bCs/>
      <w:color w:val="0000FF"/>
    </w:rPr>
  </w:style>
  <w:style w:type="character" w:styleId="Hyperlink">
    <w:name w:val="Hyperlink"/>
    <w:basedOn w:val="DefaultParagraphFont"/>
    <w:rsid w:val="0055404B"/>
    <w:rPr>
      <w:color w:val="0000FF"/>
      <w:u w:val="single"/>
    </w:rPr>
  </w:style>
  <w:style w:type="paragraph" w:customStyle="1" w:styleId="Sous-titre1">
    <w:name w:val="Sous-titre1"/>
    <w:basedOn w:val="Title"/>
    <w:rsid w:val="0055404B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rsid w:val="0055404B"/>
    <w:pPr>
      <w:widowControl/>
      <w:spacing w:line="240" w:lineRule="auto"/>
    </w:pPr>
  </w:style>
  <w:style w:type="paragraph" w:styleId="Date">
    <w:name w:val="Date"/>
    <w:basedOn w:val="Normal"/>
    <w:rsid w:val="0055404B"/>
    <w:pPr>
      <w:widowControl/>
      <w:spacing w:line="240" w:lineRule="auto"/>
    </w:pPr>
  </w:style>
  <w:style w:type="paragraph" w:customStyle="1" w:styleId="Hierarchy">
    <w:name w:val="Hierarchy"/>
    <w:basedOn w:val="Normal"/>
    <w:rsid w:val="0055404B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Corpsdetexte1">
    <w:name w:val="Corps de texte1"/>
    <w:rsid w:val="0055404B"/>
    <w:pPr>
      <w:keepLines/>
      <w:spacing w:after="120" w:line="220" w:lineRule="atLeast"/>
    </w:pPr>
    <w:rPr>
      <w:lang w:val="en-GB" w:eastAsia="en-US"/>
    </w:rPr>
  </w:style>
  <w:style w:type="character" w:styleId="CommentReference">
    <w:name w:val="annotation reference"/>
    <w:basedOn w:val="DefaultParagraphFont"/>
    <w:semiHidden/>
    <w:rsid w:val="0055404B"/>
    <w:rPr>
      <w:sz w:val="16"/>
    </w:rPr>
  </w:style>
  <w:style w:type="paragraph" w:styleId="CommentText">
    <w:name w:val="annotation text"/>
    <w:basedOn w:val="Normal"/>
    <w:semiHidden/>
    <w:rsid w:val="0055404B"/>
    <w:pPr>
      <w:widowControl/>
      <w:spacing w:line="240" w:lineRule="auto"/>
    </w:pPr>
  </w:style>
  <w:style w:type="paragraph" w:styleId="PlainText">
    <w:name w:val="Plain Text"/>
    <w:basedOn w:val="Normal"/>
    <w:rsid w:val="0055404B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rsid w:val="0055404B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rsid w:val="0055404B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BodyText2">
    <w:name w:val="Body Text2"/>
    <w:basedOn w:val="Normal"/>
    <w:rsid w:val="000D4933"/>
    <w:pPr>
      <w:numPr>
        <w:numId w:val="25"/>
      </w:numPr>
    </w:pPr>
  </w:style>
  <w:style w:type="table" w:styleId="TableGrid">
    <w:name w:val="Table Grid"/>
    <w:basedOn w:val="TableNormal"/>
    <w:rsid w:val="00A351E7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6B0AFC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StyleAvant127cm">
    <w:name w:val="Style Avant : 127 cm"/>
    <w:basedOn w:val="Normal"/>
    <w:rsid w:val="006B0AFC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2F4EA8"/>
    <w:rPr>
      <w:color w:val="808080"/>
    </w:rPr>
  </w:style>
  <w:style w:type="paragraph" w:styleId="BalloonText">
    <w:name w:val="Balloon Text"/>
    <w:basedOn w:val="Normal"/>
    <w:link w:val="BalloonTextChar"/>
    <w:rsid w:val="002F4EA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F4EA8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livier\&#201;cole\Doctorat\Espace%20de%20travail\Cours\LOG3900%20A09\Gabarits\RTL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B562697261345F68583765304A9516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4462961-42DE-4935-A431-9FF97F0004A1}"/>
      </w:docPartPr>
      <w:docPartBody>
        <w:p w:rsidR="00D73ECD" w:rsidRDefault="006F5D71">
          <w:r w:rsidRPr="001D0725">
            <w:rPr>
              <w:rStyle w:val="PlaceholderText"/>
            </w:rPr>
            <w:t>[Société]</w:t>
          </w:r>
        </w:p>
      </w:docPartBody>
    </w:docPart>
    <w:docPart>
      <w:docPartPr>
        <w:name w:val="E23B29B8D0A7409495AF2C5883FDCD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57FB160-248E-4699-8B5C-2183AC8C9B1F}"/>
      </w:docPartPr>
      <w:docPartBody>
        <w:p w:rsidR="00D73ECD" w:rsidRDefault="006F5D71">
          <w:r w:rsidRPr="001D0725">
            <w:rPr>
              <w:rStyle w:val="PlaceholderText"/>
            </w:rPr>
            <w:t>[Objet ]</w:t>
          </w:r>
        </w:p>
      </w:docPartBody>
    </w:docPart>
    <w:docPart>
      <w:docPartPr>
        <w:name w:val="75B6E86B2F724FBAAF75B564CEBF45C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2A60F65-57E1-4E99-8808-56F49C757BD4}"/>
      </w:docPartPr>
      <w:docPartBody>
        <w:p w:rsidR="00D73ECD" w:rsidRDefault="006F5D71">
          <w:r w:rsidRPr="001D0725">
            <w:rPr>
              <w:rStyle w:val="PlaceholderText"/>
            </w:rPr>
            <w:t>[Titre ]</w:t>
          </w:r>
        </w:p>
      </w:docPartBody>
    </w:docPart>
    <w:docPart>
      <w:docPartPr>
        <w:name w:val="665AB4DC53214B8A83352F77CCE5F0C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3C63106-2D7D-4104-A11F-E4B1A38372BD}"/>
      </w:docPartPr>
      <w:docPartBody>
        <w:p w:rsidR="00D73ECD" w:rsidRDefault="006F5D71">
          <w:r w:rsidRPr="001D0725">
            <w:rPr>
              <w:rStyle w:val="PlaceholderText"/>
            </w:rPr>
            <w:t>[État ]</w:t>
          </w:r>
        </w:p>
      </w:docPartBody>
    </w:docPart>
    <w:docPart>
      <w:docPartPr>
        <w:name w:val="E138E7EEA40745CBBA80FF7068607D8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2805EC1-EABC-4E5E-A29C-D11A9ABB581D}"/>
      </w:docPartPr>
      <w:docPartBody>
        <w:p w:rsidR="00D73ECD" w:rsidRDefault="006F5D71">
          <w:r w:rsidRPr="001D0725">
            <w:rPr>
              <w:rStyle w:val="PlaceholderText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5D71"/>
    <w:rsid w:val="002D5120"/>
    <w:rsid w:val="00344F7A"/>
    <w:rsid w:val="00595738"/>
    <w:rsid w:val="005C74D8"/>
    <w:rsid w:val="006F5D71"/>
    <w:rsid w:val="0071207B"/>
    <w:rsid w:val="00A72898"/>
    <w:rsid w:val="00D7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738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F5D7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DCFB1F-A9F0-440C-94C3-141043F71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RTL.dot</Template>
  <TotalTime>18</TotalTime>
  <Pages>5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Résultats de tests logiciels</vt:lpstr>
    </vt:vector>
  </TitlesOfParts>
  <Company>Équipe 6</Company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Résultats de tests logiciels</dc:title>
  <dc:subject>Fais-moi un dessin</dc:subject>
  <dc:creator>Olivier Gendreau</dc:creator>
  <cp:lastModifiedBy>Tamer Arar</cp:lastModifiedBy>
  <cp:revision>11</cp:revision>
  <cp:lastPrinted>2011-08-24T20:15:00Z</cp:lastPrinted>
  <dcterms:created xsi:type="dcterms:W3CDTF">2011-08-24T20:15:00Z</dcterms:created>
  <dcterms:modified xsi:type="dcterms:W3CDTF">2019-11-24T21:45:00Z</dcterms:modified>
  <cp:contentStatus>1.0</cp:contentStatus>
</cp:coreProperties>
</file>